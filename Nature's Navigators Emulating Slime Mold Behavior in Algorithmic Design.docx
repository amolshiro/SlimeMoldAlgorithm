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0E8E6" w14:textId="3721003F" w:rsidR="00136CC7" w:rsidRPr="00136CC7" w:rsidRDefault="00136CC7" w:rsidP="00136CC7">
      <w:pPr>
        <w:pStyle w:val="Title"/>
      </w:pPr>
      <w:r w:rsidRPr="00136CC7">
        <w:t>Nature's Navigators: Emulating Slime Mold Behavior in Algorithmic Design</w:t>
      </w:r>
    </w:p>
    <w:p w14:paraId="4248A54C" w14:textId="79F246BA" w:rsidR="00274AC8" w:rsidRDefault="00127FD9" w:rsidP="00930359">
      <w:pPr>
        <w:pStyle w:val="AbstractTitle"/>
      </w:pPr>
      <w:r>
        <w:t xml:space="preserve">Abstract ID: </w:t>
      </w:r>
      <w:r w:rsidR="00136CC7" w:rsidRPr="00136CC7">
        <w:t>6927</w:t>
      </w:r>
    </w:p>
    <w:p w14:paraId="232456DD" w14:textId="0B9CA2A1" w:rsidR="002C19F2" w:rsidRPr="0072630C" w:rsidRDefault="00DA3BD3" w:rsidP="0072630C">
      <w:pPr>
        <w:contextualSpacing/>
        <w:rPr>
          <w:color w:val="1F497D" w:themeColor="text2"/>
          <w:sz w:val="24"/>
        </w:rPr>
      </w:pPr>
      <w:r w:rsidRPr="0072630C">
        <w:rPr>
          <w:color w:val="1F497D" w:themeColor="text2"/>
          <w:sz w:val="24"/>
        </w:rPr>
        <w:t>Amol M. Shirodkar, Chris E</w:t>
      </w:r>
      <w:r w:rsidR="0072630C" w:rsidRPr="0072630C">
        <w:rPr>
          <w:color w:val="1F497D" w:themeColor="text2"/>
          <w:sz w:val="24"/>
        </w:rPr>
        <w:t>mmanuel E.</w:t>
      </w:r>
      <w:r w:rsidRPr="0072630C">
        <w:rPr>
          <w:color w:val="1F497D" w:themeColor="text2"/>
          <w:sz w:val="24"/>
        </w:rPr>
        <w:t xml:space="preserve"> </w:t>
      </w:r>
      <w:proofErr w:type="spellStart"/>
      <w:r w:rsidRPr="0072630C">
        <w:rPr>
          <w:color w:val="1F497D" w:themeColor="text2"/>
          <w:sz w:val="24"/>
        </w:rPr>
        <w:t>Sadaya</w:t>
      </w:r>
      <w:proofErr w:type="spellEnd"/>
      <w:r w:rsidRPr="0072630C">
        <w:rPr>
          <w:color w:val="1F497D" w:themeColor="text2"/>
          <w:sz w:val="24"/>
        </w:rPr>
        <w:t xml:space="preserve">, Justin Cui, </w:t>
      </w:r>
      <w:r w:rsidR="001F0415">
        <w:rPr>
          <w:color w:val="1F497D" w:themeColor="text2"/>
          <w:sz w:val="24"/>
        </w:rPr>
        <w:t xml:space="preserve">&amp; </w:t>
      </w:r>
      <w:proofErr w:type="spellStart"/>
      <w:r w:rsidRPr="0072630C">
        <w:rPr>
          <w:color w:val="1F497D" w:themeColor="text2"/>
          <w:sz w:val="24"/>
        </w:rPr>
        <w:t>Kogul</w:t>
      </w:r>
      <w:proofErr w:type="spellEnd"/>
      <w:r w:rsidRPr="0072630C">
        <w:rPr>
          <w:color w:val="1F497D" w:themeColor="text2"/>
          <w:sz w:val="24"/>
        </w:rPr>
        <w:t xml:space="preserve"> </w:t>
      </w:r>
      <w:proofErr w:type="spellStart"/>
      <w:r w:rsidRPr="0072630C">
        <w:rPr>
          <w:color w:val="1F497D" w:themeColor="text2"/>
          <w:sz w:val="24"/>
        </w:rPr>
        <w:t>Kathirgamathas</w:t>
      </w:r>
      <w:proofErr w:type="spellEnd"/>
    </w:p>
    <w:p w14:paraId="67B0E91E" w14:textId="172B0328" w:rsidR="0072630C" w:rsidRPr="0072630C" w:rsidRDefault="0072630C" w:rsidP="0072630C">
      <w:pPr>
        <w:contextualSpacing/>
        <w:rPr>
          <w:color w:val="1F497D" w:themeColor="text2"/>
          <w:szCs w:val="20"/>
        </w:rPr>
      </w:pPr>
      <w:r w:rsidRPr="0072630C">
        <w:rPr>
          <w:color w:val="1F497D" w:themeColor="text2"/>
          <w:szCs w:val="20"/>
        </w:rPr>
        <w:t>Department of Industrial and Systems Engineering, Rutgers University, New Brunswick, NJ, USA</w:t>
      </w:r>
    </w:p>
    <w:p w14:paraId="1C77F47D" w14:textId="77777777" w:rsidR="00786D1E" w:rsidRPr="00786D1E" w:rsidRDefault="00786D1E" w:rsidP="00930359">
      <w:pPr>
        <w:pStyle w:val="AbstractTitle"/>
      </w:pPr>
      <w:r w:rsidRPr="00786D1E">
        <w:t>Abstract</w:t>
      </w:r>
    </w:p>
    <w:p w14:paraId="53B7258F" w14:textId="77777777" w:rsidR="00480294" w:rsidRPr="002D2004" w:rsidRDefault="00480294" w:rsidP="00480294">
      <w:r w:rsidRPr="002D2004">
        <w:t>This project explores the remarkable pathfinding abilities of slime molds, organisms known for their efficient network optimization. Our study involves observing slime mold behavior within specially designed 3D printed grids of varying shapes, aiming to understand how these organisms navigate complex environments towards food sources. The core of our investigation revolves around meticulously analyzing the movement patterns and decision-making processes of the slime molds as they traverse these grids.</w:t>
      </w:r>
    </w:p>
    <w:p w14:paraId="3428AE99" w14:textId="77777777" w:rsidR="00480294" w:rsidRPr="002D2004" w:rsidRDefault="00480294" w:rsidP="00480294">
      <w:r w:rsidRPr="002D2004">
        <w:t>By leveraging these biological insights, we have developed a Python algorithm that replicates the slime mold's natural pathfinding strategies. This algorithm is grounded in the probabilistic models derived from our grid experiments, translating biological intelligence into a computational framework. The purpose is to harness the inherent optimization capabilities of slime molds for potential applications in network design, resource allocation, and route optimization problems.</w:t>
      </w:r>
    </w:p>
    <w:p w14:paraId="17BF00A5" w14:textId="77777777" w:rsidR="00480294" w:rsidRPr="00786D1E" w:rsidRDefault="00480294" w:rsidP="00480294">
      <w:r w:rsidRPr="002D2004">
        <w:t>The fusion of biological observation and algorithmic modeling in this project not only highlights the efficiency of slime mold navigation but also opens new avenues for bio-inspired computational techniques. Our findings contribute to a deeper understanding of natural optimization processes and demonstrate the practical potential of biomimicry in algorithmic development.</w:t>
      </w:r>
    </w:p>
    <w:p w14:paraId="5B45C72D" w14:textId="1681FFEA" w:rsidR="00786D1E" w:rsidRPr="00135335" w:rsidRDefault="00786D1E" w:rsidP="00F87CD4">
      <w:pPr>
        <w:pStyle w:val="NoNumHeading"/>
      </w:pPr>
      <w:r w:rsidRPr="00786D1E">
        <w:t>Keywords</w:t>
      </w:r>
    </w:p>
    <w:p w14:paraId="1EF6EFDA" w14:textId="255D2846" w:rsidR="00786D1E" w:rsidRPr="00786D1E" w:rsidRDefault="0063132D" w:rsidP="00786D1E">
      <w:pPr>
        <w:rPr>
          <w:szCs w:val="20"/>
        </w:rPr>
      </w:pPr>
      <w:r>
        <w:rPr>
          <w:szCs w:val="20"/>
        </w:rPr>
        <w:t xml:space="preserve">Slime mold, path finding algorithms, </w:t>
      </w:r>
      <w:r w:rsidR="00136CC7">
        <w:rPr>
          <w:szCs w:val="20"/>
        </w:rPr>
        <w:t>3D printing, network optimization.</w:t>
      </w:r>
    </w:p>
    <w:p w14:paraId="28B34516" w14:textId="1571002D" w:rsidR="00786D1E" w:rsidRPr="00786D1E" w:rsidRDefault="00786D1E" w:rsidP="00135335">
      <w:pPr>
        <w:pStyle w:val="Heading1"/>
      </w:pPr>
      <w:r w:rsidRPr="00B71BF1">
        <w:t>Introduction</w:t>
      </w:r>
    </w:p>
    <w:p w14:paraId="1F395C11" w14:textId="489AF0FE" w:rsidR="00DC7AF5" w:rsidRPr="00DC7AF5" w:rsidRDefault="00DC7AF5" w:rsidP="00DC7AF5">
      <w:pPr>
        <w:rPr>
          <w:szCs w:val="20"/>
        </w:rPr>
      </w:pPr>
      <w:r w:rsidRPr="00DC7AF5">
        <w:rPr>
          <w:szCs w:val="20"/>
        </w:rPr>
        <w:t xml:space="preserve">In the quest for optimizing systems and networks, the field of Industrial and Systems Engineering (ISE) continually seeks innovative approaches to solve complex problems. This paper introduces a groundbreaking exploration of the untapped potential of slime molds, specifically </w:t>
      </w:r>
      <w:proofErr w:type="spellStart"/>
      <w:r w:rsidR="00136CC7" w:rsidRPr="00136CC7">
        <w:rPr>
          <w:i/>
          <w:iCs/>
          <w:szCs w:val="20"/>
        </w:rPr>
        <w:t>Physarum</w:t>
      </w:r>
      <w:proofErr w:type="spellEnd"/>
      <w:r w:rsidR="00136CC7" w:rsidRPr="00136CC7">
        <w:rPr>
          <w:i/>
          <w:iCs/>
          <w:szCs w:val="20"/>
        </w:rPr>
        <w:t xml:space="preserve"> </w:t>
      </w:r>
      <w:proofErr w:type="spellStart"/>
      <w:r w:rsidR="00136CC7" w:rsidRPr="00136CC7">
        <w:rPr>
          <w:i/>
          <w:iCs/>
          <w:szCs w:val="20"/>
        </w:rPr>
        <w:t>polycephalum</w:t>
      </w:r>
      <w:proofErr w:type="spellEnd"/>
      <w:r w:rsidRPr="00DC7AF5">
        <w:rPr>
          <w:szCs w:val="20"/>
        </w:rPr>
        <w:t xml:space="preserve">, in pathfinding and network optimization. Known for its brainless intelligence, </w:t>
      </w:r>
      <w:proofErr w:type="spellStart"/>
      <w:r w:rsidR="00136CC7" w:rsidRPr="00136CC7">
        <w:rPr>
          <w:i/>
          <w:iCs/>
          <w:szCs w:val="20"/>
        </w:rPr>
        <w:t>Physarum</w:t>
      </w:r>
      <w:proofErr w:type="spellEnd"/>
      <w:r w:rsidR="00136CC7" w:rsidRPr="00136CC7">
        <w:rPr>
          <w:i/>
          <w:iCs/>
          <w:szCs w:val="20"/>
        </w:rPr>
        <w:t xml:space="preserve"> </w:t>
      </w:r>
      <w:proofErr w:type="spellStart"/>
      <w:r w:rsidR="00136CC7" w:rsidRPr="00136CC7">
        <w:rPr>
          <w:i/>
          <w:iCs/>
          <w:szCs w:val="20"/>
        </w:rPr>
        <w:t>polycephalum</w:t>
      </w:r>
      <w:proofErr w:type="spellEnd"/>
      <w:r w:rsidRPr="00DC7AF5">
        <w:rPr>
          <w:szCs w:val="20"/>
        </w:rPr>
        <w:t xml:space="preserve"> has demonstrated remarkable capabilities in navigating mazes, optimizing nutrient absorption, and even reconstructing the Tokyo rail network in an experiment, showcasing its efficiency in forming minimal yet effective pathways.</w:t>
      </w:r>
    </w:p>
    <w:p w14:paraId="768DC5B9" w14:textId="77777777" w:rsidR="00DC7AF5" w:rsidRPr="00DC7AF5" w:rsidRDefault="00DC7AF5" w:rsidP="00DC7AF5">
      <w:pPr>
        <w:rPr>
          <w:szCs w:val="20"/>
        </w:rPr>
      </w:pPr>
      <w:r w:rsidRPr="00DC7AF5">
        <w:rPr>
          <w:szCs w:val="20"/>
        </w:rPr>
        <w:t>Our project delves into the slime mold's natural strategies to navigate and optimize paths within specially designed 3D printed grids. By closely observing and analyzing the organism's behavior in various grid shapes towards food sources, we have extracted valuable insights into its decision-making processes. These biological observations have informed the development of a Python-based algorithm that mimics the slime mold's pathfinding abilities, embodying the principles of biomimicry in computational design.</w:t>
      </w:r>
    </w:p>
    <w:p w14:paraId="006E1DD0" w14:textId="30639F84" w:rsidR="00786D1E" w:rsidRPr="00480294" w:rsidRDefault="00DC7AF5" w:rsidP="003D3634">
      <w:pPr>
        <w:rPr>
          <w:szCs w:val="20"/>
        </w:rPr>
      </w:pPr>
      <w:r w:rsidRPr="00DC7AF5">
        <w:rPr>
          <w:szCs w:val="20"/>
        </w:rPr>
        <w:t>This interdisciplinary approach not only highlights the efficiency of slime mold navigation but also sets a precedent for leveraging biological systems in algorithmic development. Our findings hold promise for a wide range of applications in network design, resource allocation, and route optimization, underscoring the relevance and potential of bio-inspired techniques in addressing core ISE challenges</w:t>
      </w:r>
      <w:r>
        <w:rPr>
          <w:szCs w:val="20"/>
        </w:rPr>
        <w:t>.</w:t>
      </w:r>
      <w:r w:rsidR="00480294" w:rsidRPr="00480294">
        <w:rPr>
          <w:vanish/>
          <w:szCs w:val="20"/>
        </w:rPr>
        <w:t>Top of Form</w:t>
      </w:r>
    </w:p>
    <w:p w14:paraId="40582BEE" w14:textId="2AF25C24" w:rsidR="00786D1E" w:rsidRPr="00B71BF1" w:rsidRDefault="00786D1E" w:rsidP="00135335">
      <w:pPr>
        <w:pStyle w:val="Heading1"/>
      </w:pPr>
      <w:r w:rsidRPr="00B71BF1">
        <w:t>Problem Description</w:t>
      </w:r>
    </w:p>
    <w:p w14:paraId="51EFEB96" w14:textId="00F192E6" w:rsidR="00DC7AF5" w:rsidRPr="00DC7AF5" w:rsidRDefault="00DC7AF5" w:rsidP="00DC7AF5">
      <w:pPr>
        <w:rPr>
          <w:bCs/>
        </w:rPr>
      </w:pPr>
      <w:r w:rsidRPr="00DC7AF5">
        <w:rPr>
          <w:bCs/>
        </w:rPr>
        <w:t xml:space="preserve">The core problem addressed in this study revolves around the remarkable yet underexploited capabilities of slime molds, particularly </w:t>
      </w:r>
      <w:proofErr w:type="spellStart"/>
      <w:r w:rsidR="00136CC7" w:rsidRPr="00136CC7">
        <w:rPr>
          <w:bCs/>
          <w:i/>
          <w:iCs/>
        </w:rPr>
        <w:t>Physarum</w:t>
      </w:r>
      <w:proofErr w:type="spellEnd"/>
      <w:r w:rsidR="00136CC7" w:rsidRPr="00136CC7">
        <w:rPr>
          <w:bCs/>
          <w:i/>
          <w:iCs/>
        </w:rPr>
        <w:t xml:space="preserve"> </w:t>
      </w:r>
      <w:proofErr w:type="spellStart"/>
      <w:r w:rsidR="00136CC7" w:rsidRPr="00136CC7">
        <w:rPr>
          <w:bCs/>
          <w:i/>
          <w:iCs/>
        </w:rPr>
        <w:t>polycephalum</w:t>
      </w:r>
      <w:proofErr w:type="spellEnd"/>
      <w:r w:rsidRPr="00DC7AF5">
        <w:rPr>
          <w:bCs/>
        </w:rPr>
        <w:t xml:space="preserve">, in pathfinding and network optimization. The intriguing behavior of these organisms, capable of solving mazes and optimizing networks without a central nervous system, presents a </w:t>
      </w:r>
      <w:r w:rsidRPr="00DC7AF5">
        <w:rPr>
          <w:bCs/>
        </w:rPr>
        <w:lastRenderedPageBreak/>
        <w:t>unique opportunity for innovative solutions in Industrial and Systems Engineering (ISE), Computer Science, and Biology.</w:t>
      </w:r>
    </w:p>
    <w:p w14:paraId="7C2DAE3C" w14:textId="77777777" w:rsidR="00DC7AF5" w:rsidRPr="00DC7AF5" w:rsidRDefault="00DC7AF5" w:rsidP="00DC7AF5">
      <w:pPr>
        <w:rPr>
          <w:bCs/>
        </w:rPr>
      </w:pPr>
      <w:r w:rsidRPr="00DC7AF5">
        <w:rPr>
          <w:bCs/>
        </w:rPr>
        <w:t>Our project aims to delve deep into the mechanisms by which slime molds navigate and proliferate within controlled environments. We have developed custom 3D printed grids to emulate complex networks and observe the slime mold's behavior in real-time. The primary challenge lies in translating the observed biological behaviors into quantifiable metrics that can be leveraged to enhance algorithmic models for network optimization.</w:t>
      </w:r>
    </w:p>
    <w:p w14:paraId="7F821E57" w14:textId="0183B483" w:rsidR="00DC7AF5" w:rsidRPr="00DC7AF5" w:rsidRDefault="00DC7AF5" w:rsidP="00DC7AF5">
      <w:pPr>
        <w:rPr>
          <w:bCs/>
        </w:rPr>
      </w:pPr>
      <w:r w:rsidRPr="00DC7AF5">
        <w:rPr>
          <w:bCs/>
        </w:rPr>
        <w:t xml:space="preserve">To address this, we propose a detailed investigation into the probabilistic nature of slime mold movements and decision-making processes. By growing </w:t>
      </w:r>
      <w:proofErr w:type="spellStart"/>
      <w:r w:rsidR="00136CC7" w:rsidRPr="00136CC7">
        <w:rPr>
          <w:bCs/>
          <w:i/>
          <w:iCs/>
        </w:rPr>
        <w:t>Physarum</w:t>
      </w:r>
      <w:proofErr w:type="spellEnd"/>
      <w:r w:rsidR="00136CC7" w:rsidRPr="00136CC7">
        <w:rPr>
          <w:bCs/>
          <w:i/>
          <w:iCs/>
        </w:rPr>
        <w:t xml:space="preserve"> </w:t>
      </w:r>
      <w:proofErr w:type="spellStart"/>
      <w:r w:rsidR="00136CC7" w:rsidRPr="00136CC7">
        <w:rPr>
          <w:bCs/>
          <w:i/>
          <w:iCs/>
        </w:rPr>
        <w:t>polycephalum</w:t>
      </w:r>
      <w:proofErr w:type="spellEnd"/>
      <w:r w:rsidRPr="00DC7AF5">
        <w:rPr>
          <w:bCs/>
        </w:rPr>
        <w:t xml:space="preserve"> in these bespoke grids, we aim to dissect and quantify their behavior, laying the groundwork for a Python algorithm that mirrors the slime mold’s natural pathfinding strategies. This algorithm will be grounded in the probabilistic models derived from our empirical observations, thereby bridging the gap between biological intelligence and computational algorithms.</w:t>
      </w:r>
    </w:p>
    <w:p w14:paraId="0BFA2D6A" w14:textId="6529CA22" w:rsidR="002966FF" w:rsidRPr="002966FF" w:rsidRDefault="00DC7AF5" w:rsidP="002966FF">
      <w:pPr>
        <w:rPr>
          <w:bCs/>
        </w:rPr>
      </w:pPr>
      <w:r w:rsidRPr="00DC7AF5">
        <w:rPr>
          <w:bCs/>
        </w:rPr>
        <w:t>This research-heavy project is driven by a personal interest in the intersection of ISE, Computer Science, and Biology. It holds significant potential for applications in network design, city planning, and biological research, offering a fresh perspective on solving traditional problems in these fields through bio-inspired computational techniques​</w:t>
      </w:r>
      <w:r w:rsidR="00136CC7">
        <w:rPr>
          <w:bCs/>
        </w:rPr>
        <w:t>.</w:t>
      </w:r>
    </w:p>
    <w:p w14:paraId="2A200DE1" w14:textId="4A615404" w:rsidR="00786D1E" w:rsidRPr="00786D1E" w:rsidRDefault="00786D1E" w:rsidP="00930359">
      <w:pPr>
        <w:pStyle w:val="Heading1"/>
      </w:pPr>
      <w:r w:rsidRPr="00786D1E">
        <w:t>Related Research</w:t>
      </w:r>
    </w:p>
    <w:p w14:paraId="6AB7E924" w14:textId="7B56ABBC" w:rsidR="00DC7AF5" w:rsidRPr="00DC7AF5" w:rsidRDefault="00DC7AF5" w:rsidP="00DC7AF5">
      <w:r w:rsidRPr="00DC7AF5">
        <w:t xml:space="preserve">The exploration of slime molds, particularly </w:t>
      </w:r>
      <w:proofErr w:type="spellStart"/>
      <w:r w:rsidR="00136CC7" w:rsidRPr="00136CC7">
        <w:rPr>
          <w:i/>
          <w:iCs/>
        </w:rPr>
        <w:t>Physarum</w:t>
      </w:r>
      <w:proofErr w:type="spellEnd"/>
      <w:r w:rsidR="00136CC7" w:rsidRPr="00136CC7">
        <w:rPr>
          <w:i/>
          <w:iCs/>
        </w:rPr>
        <w:t xml:space="preserve"> </w:t>
      </w:r>
      <w:proofErr w:type="spellStart"/>
      <w:r w:rsidR="00136CC7" w:rsidRPr="00136CC7">
        <w:rPr>
          <w:i/>
          <w:iCs/>
        </w:rPr>
        <w:t>polycephalum</w:t>
      </w:r>
      <w:proofErr w:type="spellEnd"/>
      <w:r w:rsidRPr="00DC7AF5">
        <w:t>, in computational and engineering contexts has garnered interest due to their unique pathfinding and network optimization capabilities. Our project draws upon and extends the existing body of research in this domain.</w:t>
      </w:r>
    </w:p>
    <w:p w14:paraId="2C77FD52" w14:textId="77777777" w:rsidR="00DC7AF5" w:rsidRPr="00DC7AF5" w:rsidRDefault="00DC7AF5" w:rsidP="00DC7AF5">
      <w:r w:rsidRPr="00DC7AF5">
        <w:t xml:space="preserve">A significant contribution to the field is the work by </w:t>
      </w:r>
      <w:proofErr w:type="spellStart"/>
      <w:r w:rsidRPr="00DC7AF5">
        <w:t>Gharehchopogh</w:t>
      </w:r>
      <w:proofErr w:type="spellEnd"/>
      <w:r w:rsidRPr="00DC7AF5">
        <w:t xml:space="preserve"> et al. (2023), which provides a comprehensive survey of the Slime Mold Algorithm and its applications across various domains. This review highlights the versatility of slime mold-based algorithms in solving complex optimization problems, serving as a foundational pillar for our experimental approach in quantifying slime mold behavior within 3D printed mazes.</w:t>
      </w:r>
    </w:p>
    <w:p w14:paraId="123DF434" w14:textId="77777777" w:rsidR="00DC7AF5" w:rsidRPr="00DC7AF5" w:rsidRDefault="00DC7AF5" w:rsidP="00DC7AF5">
      <w:r w:rsidRPr="00DC7AF5">
        <w:t>Complementing this, the study by Li et al. (2020) introduces the Slime Mold Algorithm as a novel method for stochastic optimization, emphasizing its potential in addressing a wide array of optimization challenges. The focus on stochastic optimization is particularly relevant to our project, as it aligns with our goal to understand and replicate the behavior of slime molds in maze-like environments for pathfinding purposes.</w:t>
      </w:r>
    </w:p>
    <w:p w14:paraId="2AC147CE" w14:textId="3D1DBFC1" w:rsidR="00786D1E" w:rsidRPr="00DC7AF5" w:rsidRDefault="00DC7AF5" w:rsidP="00930359">
      <w:r w:rsidRPr="00DC7AF5">
        <w:t>By integrating insights from these studies, our research aims to extend the application of slime mold behaviors from a theoretical framework to practical, experimental modeling. Our work involves the detailed observation of slime molds in 3D printed mazes, aiming to derive a computational model that simulates these biological processes for enhanced network optimization techniques​​.</w:t>
      </w:r>
      <w:r w:rsidRPr="00DC7AF5">
        <w:rPr>
          <w:vanish/>
        </w:rPr>
        <w:t>Top of Form</w:t>
      </w:r>
    </w:p>
    <w:p w14:paraId="5DFE10B8" w14:textId="3A38A8A1" w:rsidR="00DC7AF5" w:rsidRDefault="00786D1E" w:rsidP="00DC7AF5">
      <w:pPr>
        <w:pStyle w:val="Heading1"/>
      </w:pPr>
      <w:r w:rsidRPr="00786D1E">
        <w:t>Methodology</w:t>
      </w:r>
    </w:p>
    <w:p w14:paraId="49819C37" w14:textId="7A579844" w:rsidR="00DC7AF5" w:rsidRDefault="00DC7AF5" w:rsidP="00DC7AF5">
      <w:r>
        <w:t xml:space="preserve">Our methodology harnesses the unique capabilities of slime molds, specifically </w:t>
      </w:r>
      <w:proofErr w:type="spellStart"/>
      <w:r w:rsidR="00136CC7" w:rsidRPr="00136CC7">
        <w:rPr>
          <w:i/>
          <w:iCs/>
        </w:rPr>
        <w:t>Physarum</w:t>
      </w:r>
      <w:proofErr w:type="spellEnd"/>
      <w:r w:rsidR="00136CC7" w:rsidRPr="00136CC7">
        <w:rPr>
          <w:i/>
          <w:iCs/>
        </w:rPr>
        <w:t xml:space="preserve"> </w:t>
      </w:r>
      <w:proofErr w:type="spellStart"/>
      <w:r w:rsidR="00136CC7" w:rsidRPr="00136CC7">
        <w:rPr>
          <w:i/>
          <w:iCs/>
        </w:rPr>
        <w:t>polycephalum</w:t>
      </w:r>
      <w:proofErr w:type="spellEnd"/>
      <w:r>
        <w:t>, to navigate and optimize paths within complex environments. We employed a two-pronged experimental design using custom 3D printed grids of various geometries to simulate diverse network configurations.</w:t>
      </w:r>
    </w:p>
    <w:p w14:paraId="0C52D881" w14:textId="77777777" w:rsidR="00DC7AF5" w:rsidRPr="00136CC7" w:rsidRDefault="00DC7AF5" w:rsidP="00DC7AF5">
      <w:pPr>
        <w:rPr>
          <w:i/>
          <w:iCs/>
        </w:rPr>
      </w:pPr>
      <w:r w:rsidRPr="00136CC7">
        <w:rPr>
          <w:i/>
          <w:iCs/>
        </w:rPr>
        <w:t>First Experiment Design:</w:t>
      </w:r>
    </w:p>
    <w:p w14:paraId="34FA8095" w14:textId="08133D78" w:rsidR="00DC7AF5" w:rsidRDefault="00DC7AF5" w:rsidP="00DC7AF5">
      <w:r>
        <w:t>We crafted five distinct types of grids to explore how slime molds navigate through different spatial challenges. Each grid was populated with nine slime molds, each provided with its own food source to simulate network nodes. Observations were conducted daily to track the molds' growth patterns and pathfinding strategies.</w:t>
      </w:r>
    </w:p>
    <w:p w14:paraId="092396AB" w14:textId="77777777" w:rsidR="00DC7AF5" w:rsidRPr="00136CC7" w:rsidRDefault="00DC7AF5" w:rsidP="00DC7AF5">
      <w:pPr>
        <w:rPr>
          <w:i/>
          <w:iCs/>
        </w:rPr>
      </w:pPr>
      <w:r w:rsidRPr="00136CC7">
        <w:rPr>
          <w:i/>
          <w:iCs/>
        </w:rPr>
        <w:t>Second Experiment Design:</w:t>
      </w:r>
    </w:p>
    <w:p w14:paraId="06C5989A" w14:textId="6E46ECA5" w:rsidR="00DC7AF5" w:rsidRDefault="00DC7AF5" w:rsidP="00DC7AF5">
      <w:r>
        <w:t xml:space="preserve">To deepen our understanding, we refined our approach with four grid types, focusing on individual slime molds' interactions with multiple food sources. This phase involved two setups: one with a slime mold placed between a </w:t>
      </w:r>
      <w:r>
        <w:lastRenderedPageBreak/>
        <w:t>primary food source and a secondary one, and another with additional food sources introduced. Observations were intensified to twice daily, enhancing the granularity of our data collection.</w:t>
      </w:r>
    </w:p>
    <w:p w14:paraId="5F0E7A68" w14:textId="006C3CB5" w:rsidR="00DC7AF5" w:rsidRDefault="00DC7AF5" w:rsidP="00DC7AF5">
      <w:r>
        <w:t xml:space="preserve">The grids, pivotal to our experimental setup, were meticulously designed using </w:t>
      </w:r>
      <w:r w:rsidR="002733F4">
        <w:t>CAD</w:t>
      </w:r>
      <w:r>
        <w:t xml:space="preserve"> and encompassed various geometries, including empty, rectangular, triangular, hexagonal, and a specialized Type #4 grid. These designs were instrumental in creating controlled environments that mimic real-world network complexities.</w:t>
      </w:r>
    </w:p>
    <w:p w14:paraId="094B156F" w14:textId="32A14245" w:rsidR="00DC7AF5" w:rsidRDefault="00DC7AF5" w:rsidP="00DC7AF5">
      <w:r>
        <w:t>Data collection was rigorous, employing a blend of traditional observation and modern digital tools to record the molds' behavior. Metrics such as time to envelope food sources, growth initiation, path lengths, and growth rates were systematically recorded. This data formed the basis of our probabilistic models, capturing the nuanced decision-making processes of the slime molds in their quest for resources.</w:t>
      </w:r>
    </w:p>
    <w:p w14:paraId="54649CDF" w14:textId="2AA9F1FF" w:rsidR="00786D1E" w:rsidRPr="00786D1E" w:rsidRDefault="00DC7AF5" w:rsidP="00DC7AF5">
      <w:pPr>
        <w:rPr>
          <w:bCs/>
          <w:szCs w:val="20"/>
        </w:rPr>
      </w:pPr>
      <w:r>
        <w:t>Our innovative use of 3D printing technology to create these growth environments not only facilitated a novel approach to studying biological systems but also underscored the potential of integrating such methodologies into broader research and practical applications in network optimization, city planning, and biological studies.</w:t>
      </w:r>
    </w:p>
    <w:p w14:paraId="48A0C9FB" w14:textId="12C298FA" w:rsidR="00791BE9" w:rsidRDefault="00786D1E" w:rsidP="00791BE9">
      <w:pPr>
        <w:pStyle w:val="Heading1"/>
      </w:pPr>
      <w:r w:rsidRPr="00786D1E">
        <w:t xml:space="preserve">Results </w:t>
      </w:r>
    </w:p>
    <w:p w14:paraId="2B6AE8A1" w14:textId="3F6B40AE" w:rsidR="00E7496C" w:rsidRDefault="00791BE9" w:rsidP="00791BE9">
      <w:r>
        <w:t xml:space="preserve">Our research yielded significant findings regarding the behavior of </w:t>
      </w:r>
      <w:proofErr w:type="spellStart"/>
      <w:r w:rsidR="00136CC7" w:rsidRPr="00136CC7">
        <w:rPr>
          <w:i/>
          <w:iCs/>
        </w:rPr>
        <w:t>Physarum</w:t>
      </w:r>
      <w:proofErr w:type="spellEnd"/>
      <w:r w:rsidR="00136CC7" w:rsidRPr="00136CC7">
        <w:rPr>
          <w:i/>
          <w:iCs/>
        </w:rPr>
        <w:t xml:space="preserve"> </w:t>
      </w:r>
      <w:proofErr w:type="spellStart"/>
      <w:r w:rsidR="00136CC7" w:rsidRPr="00136CC7">
        <w:rPr>
          <w:i/>
          <w:iCs/>
        </w:rPr>
        <w:t>polycephalum</w:t>
      </w:r>
      <w:proofErr w:type="spellEnd"/>
      <w:r>
        <w:t xml:space="preserve"> in navigating complex grids, leading to the development of a probabilistic model that underpins our Python-based slime mold algorithm. The key results from our experiments are summarized</w:t>
      </w:r>
      <w:r w:rsidR="00E7496C">
        <w:t xml:space="preserve"> in the sections that follow.</w:t>
      </w:r>
    </w:p>
    <w:p w14:paraId="2FBE499C" w14:textId="109D2509" w:rsidR="00E7496C" w:rsidRDefault="00E7496C" w:rsidP="00E7496C">
      <w:pPr>
        <w:jc w:val="center"/>
      </w:pPr>
      <w:r>
        <w:rPr>
          <w:noProof/>
        </w:rPr>
        <w:drawing>
          <wp:inline distT="0" distB="0" distL="0" distR="0" wp14:anchorId="727571A7" wp14:editId="60EC2032">
            <wp:extent cx="3600450" cy="2324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1768" cy="2325757"/>
                    </a:xfrm>
                    <a:prstGeom prst="rect">
                      <a:avLst/>
                    </a:prstGeom>
                    <a:noFill/>
                    <a:ln>
                      <a:noFill/>
                    </a:ln>
                  </pic:spPr>
                </pic:pic>
              </a:graphicData>
            </a:graphic>
          </wp:inline>
        </w:drawing>
      </w:r>
    </w:p>
    <w:p w14:paraId="77A28B3B" w14:textId="41289ED3" w:rsidR="00E7496C" w:rsidRDefault="00E7496C" w:rsidP="00E7496C">
      <w:pPr>
        <w:jc w:val="center"/>
      </w:pPr>
      <w:r>
        <w:t xml:space="preserve">Figure 1: Probability tree mapping out the experimental design. The levels, starting from the top, are the initial food source, the grid types, days to envelope the food source, number of splitting paths, direction of connecting paths, and behavior after connection. </w:t>
      </w:r>
    </w:p>
    <w:p w14:paraId="581DEE3C" w14:textId="77777777" w:rsidR="00791BE9" w:rsidRPr="00136CC7" w:rsidRDefault="00791BE9" w:rsidP="00791BE9">
      <w:pPr>
        <w:rPr>
          <w:i/>
          <w:iCs/>
        </w:rPr>
      </w:pPr>
      <w:r w:rsidRPr="00136CC7">
        <w:rPr>
          <w:i/>
          <w:iCs/>
        </w:rPr>
        <w:t>Enveloping Time:</w:t>
      </w:r>
    </w:p>
    <w:p w14:paraId="0CA10BD8" w14:textId="301FA028" w:rsidR="00D31124" w:rsidRDefault="00791BE9" w:rsidP="00791BE9">
      <w:r>
        <w:t>The time taken by slime molds to completely envelop their initial food sources varied across grid types, with observed times ranging from 1 to 3 days. For instance, in triangular grids, the likelihood of enveloping occurring within a day was 50%, while in rectangular grids, this likelihood was 16.67%. This variation highlights the impact of grid geometry on slime mold behavior​​.</w:t>
      </w:r>
    </w:p>
    <w:p w14:paraId="484FE44A" w14:textId="503BBF49" w:rsidR="00D31124" w:rsidRDefault="00D31124" w:rsidP="00D31124">
      <w:pPr>
        <w:jc w:val="center"/>
      </w:pPr>
      <w:r>
        <w:t>Table 1: Times for enveloping food source sorted by grid type</w:t>
      </w:r>
    </w:p>
    <w:tbl>
      <w:tblPr>
        <w:tblW w:w="0" w:type="auto"/>
        <w:jc w:val="center"/>
        <w:tblCellMar>
          <w:top w:w="15" w:type="dxa"/>
          <w:left w:w="15" w:type="dxa"/>
          <w:bottom w:w="15" w:type="dxa"/>
          <w:right w:w="15" w:type="dxa"/>
        </w:tblCellMar>
        <w:tblLook w:val="04A0" w:firstRow="1" w:lastRow="0" w:firstColumn="1" w:lastColumn="0" w:noHBand="0" w:noVBand="1"/>
      </w:tblPr>
      <w:tblGrid>
        <w:gridCol w:w="1062"/>
        <w:gridCol w:w="1057"/>
        <w:gridCol w:w="935"/>
        <w:gridCol w:w="957"/>
        <w:gridCol w:w="707"/>
      </w:tblGrid>
      <w:tr w:rsidR="00D31124" w:rsidRPr="00D31124" w14:paraId="4E7A838D" w14:textId="77777777" w:rsidTr="00D31124">
        <w:trPr>
          <w:trHeight w:val="158"/>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AB19FE2" w14:textId="166592BC" w:rsidR="00D31124" w:rsidRPr="00D31124" w:rsidRDefault="00D31124" w:rsidP="00D31124">
            <w:pPr>
              <w:jc w:val="center"/>
            </w:pPr>
            <w:r w:rsidRPr="00D31124">
              <w:t>Time (days)</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B4F7373" w14:textId="77777777" w:rsidR="00D31124" w:rsidRPr="00D31124" w:rsidRDefault="00D31124" w:rsidP="00D31124">
            <w:pPr>
              <w:jc w:val="center"/>
            </w:pPr>
            <w:r w:rsidRPr="00D31124">
              <w:t>Rectangular</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20CCE28" w14:textId="77777777" w:rsidR="00D31124" w:rsidRPr="00D31124" w:rsidRDefault="00D31124" w:rsidP="00D31124">
            <w:pPr>
              <w:jc w:val="center"/>
            </w:pPr>
            <w:r w:rsidRPr="00D31124">
              <w:t>Triangular</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04DA407" w14:textId="77777777" w:rsidR="00D31124" w:rsidRPr="00D31124" w:rsidRDefault="00D31124" w:rsidP="00D31124">
            <w:pPr>
              <w:jc w:val="center"/>
            </w:pPr>
            <w:r w:rsidRPr="00D31124">
              <w:t>Hexagonal</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D9A9608" w14:textId="77777777" w:rsidR="00D31124" w:rsidRPr="00D31124" w:rsidRDefault="00D31124" w:rsidP="00D31124">
            <w:pPr>
              <w:jc w:val="center"/>
            </w:pPr>
            <w:r w:rsidRPr="00D31124">
              <w:t>#4</w:t>
            </w:r>
          </w:p>
        </w:tc>
      </w:tr>
      <w:tr w:rsidR="00D31124" w:rsidRPr="00D31124" w14:paraId="07F8B613" w14:textId="77777777" w:rsidTr="00D31124">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4D159F79" w14:textId="77777777" w:rsidR="00D31124" w:rsidRPr="00D31124" w:rsidRDefault="00D31124" w:rsidP="00D31124">
            <w:pPr>
              <w:jc w:val="center"/>
            </w:pPr>
            <w:r w:rsidRPr="00D31124">
              <w:lastRenderedPageBreak/>
              <w:t>1</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5193CA56" w14:textId="77777777" w:rsidR="00D31124" w:rsidRPr="00D31124" w:rsidRDefault="00D31124" w:rsidP="00D31124">
            <w:pPr>
              <w:jc w:val="center"/>
            </w:pPr>
            <w:r w:rsidRPr="00D31124">
              <w:t>16.67%</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DC615DE" w14:textId="77777777" w:rsidR="00D31124" w:rsidRPr="00D31124" w:rsidRDefault="00D31124" w:rsidP="00D31124">
            <w:pPr>
              <w:jc w:val="center"/>
            </w:pPr>
            <w:r w:rsidRPr="00D31124">
              <w:t>50.00%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341AA36" w14:textId="77777777" w:rsidR="00D31124" w:rsidRPr="00D31124" w:rsidRDefault="00D31124" w:rsidP="00D31124">
            <w:pPr>
              <w:jc w:val="center"/>
            </w:pPr>
            <w:r w:rsidRPr="00D31124">
              <w:t>25.00%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92B94D0" w14:textId="77777777" w:rsidR="00D31124" w:rsidRPr="00D31124" w:rsidRDefault="00D31124" w:rsidP="00D31124">
            <w:pPr>
              <w:jc w:val="center"/>
            </w:pPr>
            <w:r w:rsidRPr="00D31124">
              <w:t>0.00%</w:t>
            </w:r>
          </w:p>
        </w:tc>
      </w:tr>
      <w:tr w:rsidR="00D31124" w:rsidRPr="00D31124" w14:paraId="45A80BA8" w14:textId="77777777" w:rsidTr="00D31124">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B6DA774" w14:textId="77777777" w:rsidR="00D31124" w:rsidRPr="00D31124" w:rsidRDefault="00D31124" w:rsidP="00D31124">
            <w:pPr>
              <w:jc w:val="center"/>
            </w:pPr>
            <w:r w:rsidRPr="00D31124">
              <w:t>1.5</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8BE01F4" w14:textId="77777777" w:rsidR="00D31124" w:rsidRPr="00D31124" w:rsidRDefault="00D31124" w:rsidP="00D31124">
            <w:pPr>
              <w:jc w:val="center"/>
            </w:pPr>
            <w:r w:rsidRPr="00D31124">
              <w:t>50.00%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5C5DCE5F" w14:textId="77777777" w:rsidR="00D31124" w:rsidRPr="00D31124" w:rsidRDefault="00D31124" w:rsidP="00D31124">
            <w:pPr>
              <w:jc w:val="center"/>
            </w:pPr>
            <w:r w:rsidRPr="00D31124">
              <w:t>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5C2FF76" w14:textId="77777777" w:rsidR="00D31124" w:rsidRPr="00D31124" w:rsidRDefault="00D31124" w:rsidP="00D31124">
            <w:pPr>
              <w:jc w:val="center"/>
            </w:pPr>
            <w:r w:rsidRPr="00D31124">
              <w:t>25.00%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74CF0963" w14:textId="77777777" w:rsidR="00D31124" w:rsidRPr="00D31124" w:rsidRDefault="00D31124" w:rsidP="00D31124">
            <w:pPr>
              <w:jc w:val="center"/>
            </w:pPr>
            <w:r w:rsidRPr="00D31124">
              <w:t>75.00%</w:t>
            </w:r>
          </w:p>
        </w:tc>
      </w:tr>
      <w:tr w:rsidR="00D31124" w:rsidRPr="00D31124" w14:paraId="6AE03F78" w14:textId="77777777" w:rsidTr="00D31124">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5AD40D10" w14:textId="77777777" w:rsidR="00D31124" w:rsidRPr="00D31124" w:rsidRDefault="00D31124" w:rsidP="00D31124">
            <w:pPr>
              <w:jc w:val="center"/>
            </w:pPr>
            <w:r w:rsidRPr="00D31124">
              <w:t>2</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4060145" w14:textId="77777777" w:rsidR="00D31124" w:rsidRPr="00D31124" w:rsidRDefault="00D31124" w:rsidP="00D31124">
            <w:pPr>
              <w:jc w:val="center"/>
            </w:pPr>
            <w:r w:rsidRPr="00D31124">
              <w:t>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456B8178" w14:textId="77777777" w:rsidR="00D31124" w:rsidRPr="00D31124" w:rsidRDefault="00D31124" w:rsidP="00D31124">
            <w:pPr>
              <w:jc w:val="center"/>
            </w:pPr>
            <w:r w:rsidRPr="00D31124">
              <w:t>25.00%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4852A46C" w14:textId="77777777" w:rsidR="00D31124" w:rsidRPr="00D31124" w:rsidRDefault="00D31124" w:rsidP="00D31124">
            <w:pPr>
              <w:jc w:val="center"/>
            </w:pPr>
            <w:r w:rsidRPr="00D31124">
              <w:t>50.00%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57A962F" w14:textId="77777777" w:rsidR="00D31124" w:rsidRPr="00D31124" w:rsidRDefault="00D31124" w:rsidP="00D31124">
            <w:pPr>
              <w:jc w:val="center"/>
            </w:pPr>
            <w:r w:rsidRPr="00D31124">
              <w:t>25.00%</w:t>
            </w:r>
          </w:p>
        </w:tc>
      </w:tr>
      <w:tr w:rsidR="00D31124" w:rsidRPr="00D31124" w14:paraId="64F69F68" w14:textId="77777777" w:rsidTr="00D31124">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37EFD9DA" w14:textId="77777777" w:rsidR="00D31124" w:rsidRPr="00D31124" w:rsidRDefault="00D31124" w:rsidP="00D31124">
            <w:pPr>
              <w:jc w:val="center"/>
            </w:pPr>
            <w:r w:rsidRPr="00D31124">
              <w:t>2.5</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07855265" w14:textId="77777777" w:rsidR="00D31124" w:rsidRPr="00D31124" w:rsidRDefault="00D31124" w:rsidP="00D31124">
            <w:pPr>
              <w:jc w:val="center"/>
            </w:pPr>
            <w:r w:rsidRPr="00D31124">
              <w:t>16.67%</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0B6AA23" w14:textId="77777777" w:rsidR="00D31124" w:rsidRPr="00D31124" w:rsidRDefault="00D31124" w:rsidP="00D31124">
            <w:pPr>
              <w:jc w:val="center"/>
            </w:pPr>
            <w:r w:rsidRPr="00D31124">
              <w:t>25.00%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AA9B218" w14:textId="77777777" w:rsidR="00D31124" w:rsidRPr="00D31124" w:rsidRDefault="00D31124" w:rsidP="00D31124">
            <w:pPr>
              <w:jc w:val="center"/>
            </w:pPr>
            <w:r w:rsidRPr="00D31124">
              <w:t>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7B221117" w14:textId="77777777" w:rsidR="00D31124" w:rsidRPr="00D31124" w:rsidRDefault="00D31124" w:rsidP="00D31124">
            <w:pPr>
              <w:jc w:val="center"/>
            </w:pPr>
            <w:r w:rsidRPr="00D31124">
              <w:t>0.00%</w:t>
            </w:r>
          </w:p>
        </w:tc>
      </w:tr>
      <w:tr w:rsidR="00D31124" w:rsidRPr="00D31124" w14:paraId="15148FD0" w14:textId="77777777" w:rsidTr="00D31124">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44E42F4" w14:textId="77777777" w:rsidR="00D31124" w:rsidRPr="00D31124" w:rsidRDefault="00D31124" w:rsidP="00D31124">
            <w:pPr>
              <w:jc w:val="center"/>
            </w:pPr>
            <w:r w:rsidRPr="00D31124">
              <w:t>3</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96B733E" w14:textId="77777777" w:rsidR="00D31124" w:rsidRPr="00D31124" w:rsidRDefault="00D31124" w:rsidP="00D31124">
            <w:pPr>
              <w:jc w:val="center"/>
            </w:pPr>
            <w:r w:rsidRPr="00D31124">
              <w:t>16.67%</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A30DAE2" w14:textId="77777777" w:rsidR="00D31124" w:rsidRPr="00D31124" w:rsidRDefault="00D31124" w:rsidP="00D31124">
            <w:pPr>
              <w:jc w:val="center"/>
            </w:pPr>
            <w:r w:rsidRPr="00D31124">
              <w:t>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5F49BCE8" w14:textId="77777777" w:rsidR="00D31124" w:rsidRPr="00D31124" w:rsidRDefault="00D31124" w:rsidP="00D31124">
            <w:pPr>
              <w:jc w:val="center"/>
            </w:pPr>
            <w:r w:rsidRPr="00D31124">
              <w:t>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AE101F3" w14:textId="77777777" w:rsidR="00D31124" w:rsidRPr="00D31124" w:rsidRDefault="00D31124" w:rsidP="00D31124">
            <w:pPr>
              <w:jc w:val="center"/>
            </w:pPr>
            <w:r w:rsidRPr="00D31124">
              <w:t>0.00%</w:t>
            </w:r>
          </w:p>
        </w:tc>
      </w:tr>
    </w:tbl>
    <w:p w14:paraId="191C77C6" w14:textId="77777777" w:rsidR="00D31124" w:rsidRDefault="00D31124" w:rsidP="00791BE9">
      <w:pPr>
        <w:rPr>
          <w:i/>
          <w:iCs/>
        </w:rPr>
      </w:pPr>
    </w:p>
    <w:p w14:paraId="490D2919" w14:textId="1F263DC5" w:rsidR="00791BE9" w:rsidRPr="00136CC7" w:rsidRDefault="00791BE9" w:rsidP="00791BE9">
      <w:pPr>
        <w:rPr>
          <w:i/>
          <w:iCs/>
        </w:rPr>
      </w:pPr>
      <w:r w:rsidRPr="00136CC7">
        <w:rPr>
          <w:i/>
          <w:iCs/>
        </w:rPr>
        <w:t>Number of Splitting Paths:</w:t>
      </w:r>
    </w:p>
    <w:p w14:paraId="0E50B035" w14:textId="742BAC29" w:rsidR="00791BE9" w:rsidRDefault="00791BE9" w:rsidP="00791BE9">
      <w:r>
        <w:t>Our observations on the number of splitting paths during the slime molds' search for food revealed significant differences based on grid type. For example, in rectangular grids, 94.44% of observations noted two splitting paths, while in triangular grids, a single path was observed 77.5% of the time, indicating diverse strategies in resource exploration​​.</w:t>
      </w:r>
    </w:p>
    <w:p w14:paraId="53C68850" w14:textId="223D1D88" w:rsidR="00D31124" w:rsidRDefault="00D31124" w:rsidP="00D31124">
      <w:pPr>
        <w:jc w:val="center"/>
      </w:pPr>
      <w:r>
        <w:t>Table 2: Number of branching paths from starting food source sorted by grid type</w:t>
      </w:r>
    </w:p>
    <w:tbl>
      <w:tblPr>
        <w:tblW w:w="0" w:type="auto"/>
        <w:jc w:val="center"/>
        <w:tblCellMar>
          <w:top w:w="15" w:type="dxa"/>
          <w:left w:w="15" w:type="dxa"/>
          <w:bottom w:w="15" w:type="dxa"/>
          <w:right w:w="15" w:type="dxa"/>
        </w:tblCellMar>
        <w:tblLook w:val="04A0" w:firstRow="1" w:lastRow="0" w:firstColumn="1" w:lastColumn="0" w:noHBand="0" w:noVBand="1"/>
      </w:tblPr>
      <w:tblGrid>
        <w:gridCol w:w="674"/>
        <w:gridCol w:w="1057"/>
        <w:gridCol w:w="935"/>
        <w:gridCol w:w="957"/>
        <w:gridCol w:w="707"/>
      </w:tblGrid>
      <w:tr w:rsidR="00D31124" w:rsidRPr="00D31124" w14:paraId="01A76D7F" w14:textId="77777777" w:rsidTr="00D31124">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C9AE17F" w14:textId="257C8356" w:rsidR="00D31124" w:rsidRPr="00D31124" w:rsidRDefault="00D31124" w:rsidP="00D31124">
            <w:r w:rsidRPr="00D31124">
              <w:t># Paths</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7CC9996D" w14:textId="77777777" w:rsidR="00D31124" w:rsidRPr="00D31124" w:rsidRDefault="00D31124" w:rsidP="00D31124">
            <w:pPr>
              <w:jc w:val="center"/>
            </w:pPr>
            <w:r w:rsidRPr="00D31124">
              <w:t>Rectangular</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5D0FF810" w14:textId="77777777" w:rsidR="00D31124" w:rsidRPr="00D31124" w:rsidRDefault="00D31124" w:rsidP="00D31124">
            <w:pPr>
              <w:jc w:val="center"/>
            </w:pPr>
            <w:r w:rsidRPr="00D31124">
              <w:t>Triangular</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48AC5541" w14:textId="77777777" w:rsidR="00D31124" w:rsidRPr="00D31124" w:rsidRDefault="00D31124" w:rsidP="00D31124">
            <w:pPr>
              <w:jc w:val="center"/>
            </w:pPr>
            <w:r w:rsidRPr="00D31124">
              <w:t>Hexagonal</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64F777B" w14:textId="77777777" w:rsidR="00D31124" w:rsidRPr="00D31124" w:rsidRDefault="00D31124" w:rsidP="00D31124">
            <w:pPr>
              <w:jc w:val="center"/>
            </w:pPr>
            <w:r w:rsidRPr="00D31124">
              <w:t>#4</w:t>
            </w:r>
          </w:p>
        </w:tc>
      </w:tr>
      <w:tr w:rsidR="00D31124" w:rsidRPr="00D31124" w14:paraId="35F3F51A" w14:textId="77777777" w:rsidTr="00D31124">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0F206360" w14:textId="77777777" w:rsidR="00D31124" w:rsidRPr="00D31124" w:rsidRDefault="00D31124" w:rsidP="00D31124">
            <w:pPr>
              <w:jc w:val="center"/>
            </w:pPr>
            <w:r w:rsidRPr="00D31124">
              <w:t>1</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891233B" w14:textId="77777777" w:rsidR="00D31124" w:rsidRPr="00D31124" w:rsidRDefault="00D31124" w:rsidP="00D31124">
            <w:pPr>
              <w:jc w:val="center"/>
            </w:pPr>
            <w:r w:rsidRPr="00D31124">
              <w:t>5.56%</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3016D1C" w14:textId="77777777" w:rsidR="00D31124" w:rsidRPr="00D31124" w:rsidRDefault="00D31124" w:rsidP="00D31124">
            <w:pPr>
              <w:jc w:val="center"/>
            </w:pPr>
            <w:r w:rsidRPr="00D31124">
              <w:t>77.50%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08C37EBA" w14:textId="77777777" w:rsidR="00D31124" w:rsidRPr="00D31124" w:rsidRDefault="00D31124" w:rsidP="00D31124">
            <w:pPr>
              <w:jc w:val="center"/>
            </w:pPr>
            <w:r w:rsidRPr="00D31124">
              <w:t>63.33%</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4EE157D9" w14:textId="77777777" w:rsidR="00D31124" w:rsidRPr="00D31124" w:rsidRDefault="00D31124" w:rsidP="00D31124">
            <w:pPr>
              <w:jc w:val="center"/>
            </w:pPr>
            <w:r w:rsidRPr="00D31124">
              <w:t>47.92%</w:t>
            </w:r>
          </w:p>
        </w:tc>
      </w:tr>
      <w:tr w:rsidR="00D31124" w:rsidRPr="00D31124" w14:paraId="1DEC60B3" w14:textId="77777777" w:rsidTr="00D31124">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B0EB50B" w14:textId="77777777" w:rsidR="00D31124" w:rsidRPr="00D31124" w:rsidRDefault="00D31124" w:rsidP="00D31124">
            <w:pPr>
              <w:jc w:val="center"/>
            </w:pPr>
            <w:r w:rsidRPr="00D31124">
              <w:t>2</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E445597" w14:textId="77777777" w:rsidR="00D31124" w:rsidRPr="00D31124" w:rsidRDefault="00D31124" w:rsidP="00D31124">
            <w:pPr>
              <w:jc w:val="center"/>
            </w:pPr>
            <w:r w:rsidRPr="00D31124">
              <w:t>94.44%</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0E945F98" w14:textId="77777777" w:rsidR="00D31124" w:rsidRPr="00D31124" w:rsidRDefault="00D31124" w:rsidP="00D31124">
            <w:pPr>
              <w:jc w:val="center"/>
            </w:pPr>
            <w:r w:rsidRPr="00D31124">
              <w:t>22.50%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D24069C" w14:textId="77777777" w:rsidR="00D31124" w:rsidRPr="00D31124" w:rsidRDefault="00D31124" w:rsidP="00D31124">
            <w:pPr>
              <w:jc w:val="center"/>
            </w:pPr>
            <w:r w:rsidRPr="00D31124">
              <w:t>36.67%</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A1E77F3" w14:textId="77777777" w:rsidR="00D31124" w:rsidRPr="00D31124" w:rsidRDefault="00D31124" w:rsidP="00D31124">
            <w:pPr>
              <w:jc w:val="center"/>
            </w:pPr>
            <w:r w:rsidRPr="00D31124">
              <w:t>45.83%</w:t>
            </w:r>
          </w:p>
        </w:tc>
      </w:tr>
      <w:tr w:rsidR="00D31124" w:rsidRPr="00D31124" w14:paraId="5B6DE765" w14:textId="77777777" w:rsidTr="00D31124">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0466814" w14:textId="77777777" w:rsidR="00D31124" w:rsidRPr="00D31124" w:rsidRDefault="00D31124" w:rsidP="00D31124">
            <w:pPr>
              <w:spacing w:line="2" w:lineRule="atLeast"/>
              <w:jc w:val="center"/>
            </w:pPr>
            <w:r w:rsidRPr="00D31124">
              <w:t>3</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781391D1" w14:textId="77777777" w:rsidR="00D31124" w:rsidRPr="00D31124" w:rsidRDefault="00D31124" w:rsidP="00D31124">
            <w:pPr>
              <w:spacing w:line="2" w:lineRule="atLeast"/>
              <w:jc w:val="center"/>
            </w:pPr>
            <w:r w:rsidRPr="00D31124">
              <w:t>-</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1CDF4DD" w14:textId="77777777" w:rsidR="00D31124" w:rsidRPr="00D31124" w:rsidRDefault="00D31124" w:rsidP="00D31124">
            <w:pPr>
              <w:spacing w:line="2" w:lineRule="atLeast"/>
              <w:jc w:val="center"/>
            </w:pPr>
            <w:r w:rsidRPr="00D31124">
              <w:t>-</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75379886" w14:textId="77777777" w:rsidR="00D31124" w:rsidRPr="00D31124" w:rsidRDefault="00D31124" w:rsidP="00D31124">
            <w:pPr>
              <w:spacing w:line="2" w:lineRule="atLeast"/>
              <w:jc w:val="center"/>
            </w:pPr>
            <w:r w:rsidRPr="00D31124">
              <w:t>-</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70E34F80" w14:textId="77777777" w:rsidR="00D31124" w:rsidRPr="00D31124" w:rsidRDefault="00D31124" w:rsidP="00D31124">
            <w:pPr>
              <w:spacing w:line="2" w:lineRule="atLeast"/>
              <w:jc w:val="center"/>
            </w:pPr>
            <w:r w:rsidRPr="00D31124">
              <w:t>6.25%</w:t>
            </w:r>
          </w:p>
        </w:tc>
      </w:tr>
    </w:tbl>
    <w:p w14:paraId="4A789ACD" w14:textId="5D099F8E" w:rsidR="00D31124" w:rsidRDefault="00D31124" w:rsidP="00D31124">
      <w:pPr>
        <w:jc w:val="center"/>
      </w:pPr>
    </w:p>
    <w:p w14:paraId="48848B4A" w14:textId="77777777" w:rsidR="00791BE9" w:rsidRPr="00136CC7" w:rsidRDefault="00791BE9" w:rsidP="00791BE9">
      <w:pPr>
        <w:rPr>
          <w:i/>
          <w:iCs/>
        </w:rPr>
      </w:pPr>
      <w:r w:rsidRPr="00136CC7">
        <w:rPr>
          <w:i/>
          <w:iCs/>
        </w:rPr>
        <w:t>Direction of Connecting Branch:</w:t>
      </w:r>
    </w:p>
    <w:p w14:paraId="7F984479" w14:textId="1DA2ADB2" w:rsidR="00791BE9" w:rsidRDefault="00791BE9" w:rsidP="00791BE9">
      <w:r>
        <w:t>The analysis of the direction taken by the connecting branches of slime molds towards new food sources showed a preference based on grid layout. In triangular grids, 100% of the connections were made to the right, while in hexagonal grids, 50% of connections were made upwards, suggesting an innate ability to adapt to spatial constraints​​.</w:t>
      </w:r>
    </w:p>
    <w:p w14:paraId="66DEFBCC" w14:textId="485F254C" w:rsidR="00D31124" w:rsidRDefault="00D31124" w:rsidP="00A566D1">
      <w:pPr>
        <w:ind w:left="720" w:hanging="720"/>
        <w:jc w:val="center"/>
      </w:pPr>
      <w:r>
        <w:t xml:space="preserve">Table 3: </w:t>
      </w:r>
      <w:r w:rsidR="00A566D1">
        <w:t xml:space="preserve">Direction </w:t>
      </w:r>
      <w:r>
        <w:t xml:space="preserve">of </w:t>
      </w:r>
      <w:r w:rsidR="00A566D1">
        <w:t>connecting</w:t>
      </w:r>
      <w:r>
        <w:t xml:space="preserve"> paths sorted by grid type</w:t>
      </w:r>
    </w:p>
    <w:tbl>
      <w:tblPr>
        <w:tblW w:w="0" w:type="auto"/>
        <w:jc w:val="center"/>
        <w:tblCellMar>
          <w:top w:w="15" w:type="dxa"/>
          <w:left w:w="15" w:type="dxa"/>
          <w:bottom w:w="15" w:type="dxa"/>
          <w:right w:w="15" w:type="dxa"/>
        </w:tblCellMar>
        <w:tblLook w:val="04A0" w:firstRow="1" w:lastRow="0" w:firstColumn="1" w:lastColumn="0" w:noHBand="0" w:noVBand="1"/>
      </w:tblPr>
      <w:tblGrid>
        <w:gridCol w:w="1035"/>
        <w:gridCol w:w="1057"/>
        <w:gridCol w:w="935"/>
        <w:gridCol w:w="957"/>
        <w:gridCol w:w="707"/>
      </w:tblGrid>
      <w:tr w:rsidR="00D31124" w:rsidRPr="00D31124" w14:paraId="34EF3036" w14:textId="77777777" w:rsidTr="00D31124">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878B9EB" w14:textId="73A2269C" w:rsidR="00D31124" w:rsidRPr="00D31124" w:rsidRDefault="00D31124" w:rsidP="00D31124">
            <w:pPr>
              <w:jc w:val="center"/>
            </w:pPr>
            <w:r w:rsidRPr="00D31124">
              <w:t> Direction</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A8119DA" w14:textId="77777777" w:rsidR="00D31124" w:rsidRPr="00D31124" w:rsidRDefault="00D31124" w:rsidP="00D31124">
            <w:pPr>
              <w:jc w:val="center"/>
            </w:pPr>
            <w:r w:rsidRPr="00D31124">
              <w:t>Rectangular</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75C9A3D9" w14:textId="77777777" w:rsidR="00D31124" w:rsidRPr="00D31124" w:rsidRDefault="00D31124" w:rsidP="00D31124">
            <w:pPr>
              <w:jc w:val="center"/>
            </w:pPr>
            <w:r w:rsidRPr="00D31124">
              <w:t>Triangular</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539FAC00" w14:textId="77777777" w:rsidR="00D31124" w:rsidRPr="00D31124" w:rsidRDefault="00D31124" w:rsidP="00D31124">
            <w:pPr>
              <w:jc w:val="center"/>
            </w:pPr>
            <w:r w:rsidRPr="00D31124">
              <w:t>Hexagonal</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F9652B2" w14:textId="77777777" w:rsidR="00D31124" w:rsidRPr="00D31124" w:rsidRDefault="00D31124" w:rsidP="00D31124">
            <w:pPr>
              <w:jc w:val="center"/>
            </w:pPr>
            <w:r w:rsidRPr="00D31124">
              <w:t>#4</w:t>
            </w:r>
          </w:p>
        </w:tc>
      </w:tr>
      <w:tr w:rsidR="00D31124" w:rsidRPr="00D31124" w14:paraId="31696E76" w14:textId="77777777" w:rsidTr="00D31124">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57194E46" w14:textId="293D3A5C" w:rsidR="00D31124" w:rsidRPr="00D31124" w:rsidRDefault="00D31124" w:rsidP="00D31124">
            <w:pPr>
              <w:jc w:val="center"/>
            </w:pPr>
            <w:r>
              <w:t>U</w:t>
            </w:r>
            <w:r w:rsidRPr="00D31124">
              <w:t>p</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00DCB84A" w14:textId="77777777" w:rsidR="00D31124" w:rsidRPr="00D31124" w:rsidRDefault="00D31124" w:rsidP="00D31124">
            <w:pPr>
              <w:jc w:val="center"/>
            </w:pPr>
            <w:r w:rsidRPr="00D31124">
              <w:t>33.33%</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E968EBB" w14:textId="77777777" w:rsidR="00D31124" w:rsidRPr="00D31124" w:rsidRDefault="00D31124" w:rsidP="00D31124">
            <w:pPr>
              <w:jc w:val="center"/>
            </w:pPr>
            <w:r w:rsidRPr="00D31124">
              <w:t>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0EE56FA" w14:textId="77777777" w:rsidR="00D31124" w:rsidRPr="00D31124" w:rsidRDefault="00D31124" w:rsidP="00D31124">
            <w:pPr>
              <w:jc w:val="center"/>
            </w:pPr>
            <w:r w:rsidRPr="00D31124">
              <w:t>50.00%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328B9F42" w14:textId="77777777" w:rsidR="00D31124" w:rsidRPr="00D31124" w:rsidRDefault="00D31124" w:rsidP="00D31124">
            <w:pPr>
              <w:jc w:val="center"/>
            </w:pPr>
            <w:r w:rsidRPr="00D31124">
              <w:t>33.33%</w:t>
            </w:r>
          </w:p>
        </w:tc>
      </w:tr>
      <w:tr w:rsidR="00D31124" w:rsidRPr="00D31124" w14:paraId="658386D0" w14:textId="77777777" w:rsidTr="00D31124">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34BF6349" w14:textId="42AC9F15" w:rsidR="00D31124" w:rsidRPr="00D31124" w:rsidRDefault="00D31124" w:rsidP="00D31124">
            <w:pPr>
              <w:jc w:val="center"/>
            </w:pPr>
            <w:r>
              <w:t>R</w:t>
            </w:r>
            <w:r w:rsidRPr="00D31124">
              <w:t>ight</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D50A6C3" w14:textId="77777777" w:rsidR="00D31124" w:rsidRPr="00D31124" w:rsidRDefault="00D31124" w:rsidP="00D31124">
            <w:pPr>
              <w:jc w:val="center"/>
            </w:pPr>
            <w:r w:rsidRPr="00D31124">
              <w:t>66.67%</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0A1A4602" w14:textId="77777777" w:rsidR="00D31124" w:rsidRPr="00D31124" w:rsidRDefault="00D31124" w:rsidP="00D31124">
            <w:pPr>
              <w:jc w:val="center"/>
            </w:pPr>
            <w:r w:rsidRPr="00D31124">
              <w:t>100.00%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CFC72ED" w14:textId="77777777" w:rsidR="00D31124" w:rsidRPr="00D31124" w:rsidRDefault="00D31124" w:rsidP="00D31124">
            <w:pPr>
              <w:jc w:val="center"/>
            </w:pPr>
            <w:r w:rsidRPr="00D31124">
              <w:t>50.00%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BD1AA6A" w14:textId="77777777" w:rsidR="00D31124" w:rsidRPr="00D31124" w:rsidRDefault="00D31124" w:rsidP="00D31124">
            <w:pPr>
              <w:jc w:val="center"/>
            </w:pPr>
            <w:r w:rsidRPr="00D31124">
              <w:t>33.33%</w:t>
            </w:r>
          </w:p>
        </w:tc>
      </w:tr>
      <w:tr w:rsidR="00D31124" w:rsidRPr="00D31124" w14:paraId="0F297CD4" w14:textId="77777777" w:rsidTr="00D31124">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01D7BF65" w14:textId="612AC987" w:rsidR="00D31124" w:rsidRPr="00D31124" w:rsidRDefault="00D31124" w:rsidP="00D31124">
            <w:pPr>
              <w:jc w:val="center"/>
            </w:pPr>
            <w:r>
              <w:t>U</w:t>
            </w:r>
            <w:r w:rsidRPr="00D31124">
              <w:t xml:space="preserve">p &amp; </w:t>
            </w:r>
            <w:r>
              <w:t>R</w:t>
            </w:r>
            <w:r w:rsidRPr="00D31124">
              <w:t>ight</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4CD63366" w14:textId="77777777" w:rsidR="00D31124" w:rsidRPr="00D31124" w:rsidRDefault="00D31124" w:rsidP="00D31124">
            <w:pPr>
              <w:jc w:val="center"/>
            </w:pPr>
            <w:r w:rsidRPr="00D31124">
              <w:t>-</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507EA241" w14:textId="77777777" w:rsidR="00D31124" w:rsidRPr="00D31124" w:rsidRDefault="00D31124" w:rsidP="00D31124">
            <w:pPr>
              <w:jc w:val="center"/>
            </w:pPr>
            <w:r w:rsidRPr="00D31124">
              <w:t>-</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5236C0F" w14:textId="77777777" w:rsidR="00D31124" w:rsidRPr="00D31124" w:rsidRDefault="00D31124" w:rsidP="00D31124">
            <w:pPr>
              <w:jc w:val="center"/>
            </w:pPr>
            <w:r w:rsidRPr="00D31124">
              <w:t>-</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5AF54A1F" w14:textId="77777777" w:rsidR="00D31124" w:rsidRPr="00D31124" w:rsidRDefault="00D31124" w:rsidP="00D31124">
            <w:pPr>
              <w:jc w:val="center"/>
            </w:pPr>
            <w:r w:rsidRPr="00D31124">
              <w:t>33.33%</w:t>
            </w:r>
          </w:p>
        </w:tc>
      </w:tr>
    </w:tbl>
    <w:p w14:paraId="04EE3D7D" w14:textId="77777777" w:rsidR="00D31124" w:rsidRDefault="00D31124" w:rsidP="00D31124">
      <w:pPr>
        <w:jc w:val="center"/>
      </w:pPr>
    </w:p>
    <w:p w14:paraId="0F87C1B5" w14:textId="77777777" w:rsidR="00791BE9" w:rsidRPr="00136CC7" w:rsidRDefault="00791BE9" w:rsidP="00791BE9">
      <w:pPr>
        <w:rPr>
          <w:i/>
          <w:iCs/>
        </w:rPr>
      </w:pPr>
      <w:r w:rsidRPr="00136CC7">
        <w:rPr>
          <w:i/>
          <w:iCs/>
        </w:rPr>
        <w:lastRenderedPageBreak/>
        <w:t>Behavior After Connection:</w:t>
      </w:r>
    </w:p>
    <w:p w14:paraId="4D1DCBA8" w14:textId="0526B4D2" w:rsidR="00791BE9" w:rsidRDefault="00791BE9" w:rsidP="00791BE9">
      <w:r>
        <w:t>Post-connection behavior varied significantly, with some slime molds retracting, remaining static, or expanding. For instance, in rectangular grids, all observed slime molds retracted post-connection, whereas in hexagonal and Type #4 grids, there was a 50% chance of expansion, pointing towards adaptive growth strategies following resource acquisition​​.</w:t>
      </w:r>
    </w:p>
    <w:p w14:paraId="6D581D14" w14:textId="09D74ADE" w:rsidR="00A566D1" w:rsidRDefault="00A566D1" w:rsidP="00A566D1">
      <w:pPr>
        <w:ind w:left="720" w:hanging="720"/>
        <w:jc w:val="center"/>
      </w:pPr>
      <w:r>
        <w:t xml:space="preserve">Table </w:t>
      </w:r>
      <w:r w:rsidR="00E7496C">
        <w:t>4</w:t>
      </w:r>
      <w:r>
        <w:t xml:space="preserve">: </w:t>
      </w:r>
      <w:r w:rsidR="00E7496C">
        <w:t>Behavior of slime following connection</w:t>
      </w:r>
      <w:r>
        <w:t xml:space="preserve"> sorted by grid type</w:t>
      </w:r>
    </w:p>
    <w:tbl>
      <w:tblPr>
        <w:tblW w:w="0" w:type="auto"/>
        <w:jc w:val="center"/>
        <w:tblCellMar>
          <w:top w:w="15" w:type="dxa"/>
          <w:left w:w="15" w:type="dxa"/>
          <w:bottom w:w="15" w:type="dxa"/>
          <w:right w:w="15" w:type="dxa"/>
        </w:tblCellMar>
        <w:tblLook w:val="04A0" w:firstRow="1" w:lastRow="0" w:firstColumn="1" w:lastColumn="0" w:noHBand="0" w:noVBand="1"/>
      </w:tblPr>
      <w:tblGrid>
        <w:gridCol w:w="824"/>
        <w:gridCol w:w="1057"/>
        <w:gridCol w:w="935"/>
        <w:gridCol w:w="957"/>
        <w:gridCol w:w="707"/>
      </w:tblGrid>
      <w:tr w:rsidR="00A566D1" w:rsidRPr="00A566D1" w14:paraId="5C8BB48B" w14:textId="77777777" w:rsidTr="00E7496C">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07ED143F" w14:textId="3DF5C8B9" w:rsidR="00A566D1" w:rsidRPr="00A566D1" w:rsidRDefault="00A566D1" w:rsidP="00B1125D">
            <w:pPr>
              <w:jc w:val="center"/>
            </w:pPr>
            <w:r w:rsidRPr="00A566D1">
              <w:t>Behavior</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D2E64B1" w14:textId="77777777" w:rsidR="00A566D1" w:rsidRPr="00A566D1" w:rsidRDefault="00A566D1" w:rsidP="00B1125D">
            <w:pPr>
              <w:jc w:val="center"/>
            </w:pPr>
            <w:r w:rsidRPr="00A566D1">
              <w:t>Rectangular</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7D9AFCB" w14:textId="77777777" w:rsidR="00A566D1" w:rsidRPr="00A566D1" w:rsidRDefault="00A566D1" w:rsidP="00B1125D">
            <w:pPr>
              <w:jc w:val="center"/>
            </w:pPr>
            <w:r w:rsidRPr="00A566D1">
              <w:t>Triangular</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539E241" w14:textId="77777777" w:rsidR="00A566D1" w:rsidRPr="00A566D1" w:rsidRDefault="00A566D1" w:rsidP="00B1125D">
            <w:pPr>
              <w:jc w:val="center"/>
            </w:pPr>
            <w:r w:rsidRPr="00A566D1">
              <w:t>Hexagonal</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38A9937B" w14:textId="77777777" w:rsidR="00A566D1" w:rsidRPr="00A566D1" w:rsidRDefault="00A566D1" w:rsidP="00B1125D">
            <w:pPr>
              <w:jc w:val="center"/>
            </w:pPr>
            <w:r w:rsidRPr="00A566D1">
              <w:t>#4</w:t>
            </w:r>
          </w:p>
        </w:tc>
      </w:tr>
      <w:tr w:rsidR="00A566D1" w:rsidRPr="00A566D1" w14:paraId="632056AE" w14:textId="77777777" w:rsidTr="00E7496C">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769A10AF" w14:textId="71367711" w:rsidR="00A566D1" w:rsidRPr="00A566D1" w:rsidRDefault="00E7496C" w:rsidP="00B1125D">
            <w:pPr>
              <w:jc w:val="center"/>
            </w:pPr>
            <w:r>
              <w:t>R</w:t>
            </w:r>
            <w:r w:rsidR="00A566D1" w:rsidRPr="00A566D1">
              <w:t>etract</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0F7F01C3" w14:textId="77777777" w:rsidR="00A566D1" w:rsidRPr="00A566D1" w:rsidRDefault="00A566D1" w:rsidP="00B1125D">
            <w:pPr>
              <w:jc w:val="center"/>
            </w:pPr>
            <w:r w:rsidRPr="00A566D1">
              <w:t>100.00%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67356CE" w14:textId="77777777" w:rsidR="00A566D1" w:rsidRPr="00A566D1" w:rsidRDefault="00A566D1" w:rsidP="00B1125D">
            <w:pPr>
              <w:jc w:val="center"/>
            </w:pPr>
            <w:r w:rsidRPr="00A566D1">
              <w:t>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1D5E2D1" w14:textId="77777777" w:rsidR="00A566D1" w:rsidRPr="00A566D1" w:rsidRDefault="00A566D1" w:rsidP="00B1125D">
            <w:pPr>
              <w:jc w:val="center"/>
            </w:pPr>
            <w:r w:rsidRPr="00A566D1">
              <w:t>50.00%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56B5ECA" w14:textId="77777777" w:rsidR="00A566D1" w:rsidRPr="00A566D1" w:rsidRDefault="00A566D1" w:rsidP="00B1125D">
            <w:pPr>
              <w:jc w:val="center"/>
            </w:pPr>
            <w:r w:rsidRPr="00A566D1">
              <w:t>66.67%</w:t>
            </w:r>
          </w:p>
        </w:tc>
      </w:tr>
      <w:tr w:rsidR="00A566D1" w:rsidRPr="00A566D1" w14:paraId="7AB7FECC" w14:textId="77777777" w:rsidTr="00E7496C">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6AAA2F3E" w14:textId="1EA3C2F5" w:rsidR="00A566D1" w:rsidRPr="00A566D1" w:rsidRDefault="00E7496C" w:rsidP="00B1125D">
            <w:pPr>
              <w:jc w:val="center"/>
            </w:pPr>
            <w:r>
              <w:t>R</w:t>
            </w:r>
            <w:r w:rsidR="00A566D1" w:rsidRPr="00A566D1">
              <w:t>emain</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DE35C28" w14:textId="77777777" w:rsidR="00A566D1" w:rsidRPr="00A566D1" w:rsidRDefault="00A566D1" w:rsidP="00B1125D">
            <w:pPr>
              <w:jc w:val="center"/>
            </w:pPr>
            <w:r w:rsidRPr="00A566D1">
              <w:t>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36531CF5" w14:textId="77777777" w:rsidR="00A566D1" w:rsidRPr="00A566D1" w:rsidRDefault="00A566D1" w:rsidP="00B1125D">
            <w:pPr>
              <w:jc w:val="center"/>
            </w:pPr>
            <w:r w:rsidRPr="00A566D1">
              <w:t>50.00%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D8AC636" w14:textId="77777777" w:rsidR="00A566D1" w:rsidRPr="00A566D1" w:rsidRDefault="00A566D1" w:rsidP="00B1125D">
            <w:pPr>
              <w:jc w:val="center"/>
            </w:pPr>
            <w:r w:rsidRPr="00A566D1">
              <w:t>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3FE2CBFA" w14:textId="77777777" w:rsidR="00A566D1" w:rsidRPr="00A566D1" w:rsidRDefault="00A566D1" w:rsidP="00B1125D">
            <w:pPr>
              <w:jc w:val="center"/>
            </w:pPr>
            <w:r w:rsidRPr="00A566D1">
              <w:t>0.00%</w:t>
            </w:r>
          </w:p>
        </w:tc>
      </w:tr>
      <w:tr w:rsidR="00A566D1" w:rsidRPr="00A566D1" w14:paraId="60032491" w14:textId="77777777" w:rsidTr="00E7496C">
        <w:trPr>
          <w:trHeight w:val="40"/>
          <w:jc w:val="center"/>
        </w:trPr>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7FB6D529" w14:textId="05F224F8" w:rsidR="00A566D1" w:rsidRPr="00A566D1" w:rsidRDefault="00E7496C" w:rsidP="00B1125D">
            <w:pPr>
              <w:jc w:val="center"/>
            </w:pPr>
            <w:r>
              <w:t>E</w:t>
            </w:r>
            <w:r w:rsidR="00A566D1" w:rsidRPr="00A566D1">
              <w:t>xpand</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241C8C3E" w14:textId="77777777" w:rsidR="00A566D1" w:rsidRPr="00A566D1" w:rsidRDefault="00A566D1" w:rsidP="00B1125D">
            <w:pPr>
              <w:jc w:val="center"/>
            </w:pPr>
            <w:r w:rsidRPr="00A566D1">
              <w:t>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763CF439" w14:textId="77777777" w:rsidR="00A566D1" w:rsidRPr="00A566D1" w:rsidRDefault="00A566D1" w:rsidP="00B1125D">
            <w:pPr>
              <w:jc w:val="center"/>
            </w:pPr>
            <w:r w:rsidRPr="00A566D1">
              <w:t>50.00%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1B721669" w14:textId="77777777" w:rsidR="00A566D1" w:rsidRPr="00A566D1" w:rsidRDefault="00A566D1" w:rsidP="00B1125D">
            <w:pPr>
              <w:jc w:val="center"/>
            </w:pPr>
            <w:r w:rsidRPr="00A566D1">
              <w:t>50.00%</w:t>
            </w:r>
          </w:p>
        </w:tc>
        <w:tc>
          <w:tcPr>
            <w:tcW w:w="0" w:type="auto"/>
            <w:tcBorders>
              <w:top w:val="single" w:sz="4" w:space="0" w:color="000000"/>
              <w:left w:val="single" w:sz="4" w:space="0" w:color="000000"/>
              <w:bottom w:val="single" w:sz="4" w:space="0" w:color="000000"/>
              <w:right w:val="single" w:sz="4" w:space="0" w:color="000000"/>
            </w:tcBorders>
            <w:tcMar>
              <w:top w:w="30" w:type="dxa"/>
              <w:left w:w="45" w:type="dxa"/>
              <w:bottom w:w="30" w:type="dxa"/>
              <w:right w:w="45" w:type="dxa"/>
            </w:tcMar>
            <w:vAlign w:val="center"/>
            <w:hideMark/>
          </w:tcPr>
          <w:p w14:paraId="02D27C9C" w14:textId="77777777" w:rsidR="00A566D1" w:rsidRPr="00A566D1" w:rsidRDefault="00A566D1" w:rsidP="00B1125D">
            <w:pPr>
              <w:jc w:val="center"/>
            </w:pPr>
            <w:r w:rsidRPr="00A566D1">
              <w:t>33.33%</w:t>
            </w:r>
          </w:p>
        </w:tc>
      </w:tr>
    </w:tbl>
    <w:p w14:paraId="38F39875" w14:textId="77777777" w:rsidR="00A566D1" w:rsidRDefault="00A566D1" w:rsidP="00791BE9"/>
    <w:p w14:paraId="0B1ABED5" w14:textId="77777777" w:rsidR="00791BE9" w:rsidRPr="00136CC7" w:rsidRDefault="00791BE9" w:rsidP="00791BE9">
      <w:pPr>
        <w:rPr>
          <w:i/>
          <w:iCs/>
        </w:rPr>
      </w:pPr>
      <w:r w:rsidRPr="00136CC7">
        <w:rPr>
          <w:i/>
          <w:iCs/>
        </w:rPr>
        <w:t>Comprehensive Analysis and Algorithm Development:</w:t>
      </w:r>
    </w:p>
    <w:p w14:paraId="5075AA3E" w14:textId="1B1D7E13" w:rsidR="00791BE9" w:rsidRDefault="00791BE9" w:rsidP="00791BE9">
      <w:r>
        <w:t>Across over 40 experimental setups, we systematically extrapolated critical metrics from our observations, such as enveloping time, number of splitting paths, direction of connecting branches, and post-connection behavior. These metrics informed the development of a probabilistic model, which was then implemented in a Python algorithm to simulate the behavior of slime molds through their growth stages. This algorithm serves as a testament to the potential of bio-inspired computational models in solving complex pathfinding and network optimization problems​​.</w:t>
      </w:r>
    </w:p>
    <w:p w14:paraId="752168F2" w14:textId="60754251" w:rsidR="00E7496C" w:rsidRDefault="00791BE9" w:rsidP="00791BE9">
      <w:r>
        <w:t>These results not only underscore the adaptability and efficiency of slime molds in navigating and optimizing paths within varied environments but also demonstrate the feasibility of translating biological phenomena into computational algorithms for practical applications in network design and optimization.</w:t>
      </w:r>
    </w:p>
    <w:p w14:paraId="188DBCE2" w14:textId="082923C0" w:rsidR="00E7496C" w:rsidRDefault="00E7496C" w:rsidP="00E7496C">
      <w:pPr>
        <w:jc w:val="center"/>
      </w:pPr>
      <w:r>
        <w:rPr>
          <w:noProof/>
        </w:rPr>
        <w:drawing>
          <wp:anchor distT="0" distB="0" distL="114300" distR="114300" simplePos="0" relativeHeight="251658240" behindDoc="1" locked="0" layoutInCell="1" allowOverlap="1" wp14:anchorId="26B6FE4E" wp14:editId="091AB3ED">
            <wp:simplePos x="0" y="0"/>
            <wp:positionH relativeFrom="margin">
              <wp:align>center</wp:align>
            </wp:positionH>
            <wp:positionV relativeFrom="paragraph">
              <wp:posOffset>876300</wp:posOffset>
            </wp:positionV>
            <wp:extent cx="495300" cy="495300"/>
            <wp:effectExtent l="0" t="0" r="0" b="0"/>
            <wp:wrapThrough wrapText="bothSides">
              <wp:wrapPolygon edited="0">
                <wp:start x="11631" y="1662"/>
                <wp:lineTo x="0" y="9138"/>
                <wp:lineTo x="0" y="12462"/>
                <wp:lineTo x="10800" y="16615"/>
                <wp:lineTo x="11631" y="19108"/>
                <wp:lineTo x="15785" y="19108"/>
                <wp:lineTo x="16615" y="16615"/>
                <wp:lineTo x="20769" y="11631"/>
                <wp:lineTo x="20769" y="9138"/>
                <wp:lineTo x="15785" y="1662"/>
                <wp:lineTo x="11631" y="1662"/>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AABEDF0" wp14:editId="526A4CD4">
            <wp:extent cx="2307590" cy="22188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096" b="17788"/>
                    <a:stretch/>
                  </pic:blipFill>
                  <pic:spPr bwMode="auto">
                    <a:xfrm>
                      <a:off x="0" y="0"/>
                      <a:ext cx="2321567" cy="223227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C557392" wp14:editId="08C04722">
            <wp:extent cx="2222943" cy="2228808"/>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8326" cy="2244231"/>
                    </a:xfrm>
                    <a:prstGeom prst="rect">
                      <a:avLst/>
                    </a:prstGeom>
                    <a:noFill/>
                    <a:ln>
                      <a:noFill/>
                    </a:ln>
                  </pic:spPr>
                </pic:pic>
              </a:graphicData>
            </a:graphic>
          </wp:inline>
        </w:drawing>
      </w:r>
    </w:p>
    <w:p w14:paraId="2D4D28F6" w14:textId="38A21D05" w:rsidR="004648FF" w:rsidRPr="00D31124" w:rsidRDefault="004648FF" w:rsidP="004648FF">
      <w:pPr>
        <w:jc w:val="center"/>
      </w:pPr>
      <w:r>
        <w:t>Figure 2: A parallel is drawn between the physical test grid we used and the Python simulation of slime molds in a grid created using Matplotlib, where the central yellow square is the food source and dark blue is the slime mold.</w:t>
      </w:r>
    </w:p>
    <w:p w14:paraId="3C8E54FC" w14:textId="6AC241B3" w:rsidR="00786D1E" w:rsidRPr="00786D1E" w:rsidRDefault="00786D1E" w:rsidP="00135335">
      <w:pPr>
        <w:pStyle w:val="Heading1"/>
      </w:pPr>
      <w:r w:rsidRPr="00786D1E">
        <w:lastRenderedPageBreak/>
        <w:t xml:space="preserve">Conclusions  </w:t>
      </w:r>
    </w:p>
    <w:p w14:paraId="21B53448" w14:textId="4C430E27" w:rsidR="00791BE9" w:rsidRPr="00791BE9" w:rsidRDefault="00791BE9" w:rsidP="00791BE9">
      <w:r w:rsidRPr="00791BE9">
        <w:t xml:space="preserve">In conclusion, our research delves into the remarkable capabilities of slime molds, specifically </w:t>
      </w:r>
      <w:proofErr w:type="spellStart"/>
      <w:r w:rsidR="00136CC7" w:rsidRPr="00136CC7">
        <w:rPr>
          <w:i/>
          <w:iCs/>
        </w:rPr>
        <w:t>Physarum</w:t>
      </w:r>
      <w:proofErr w:type="spellEnd"/>
      <w:r w:rsidR="00136CC7" w:rsidRPr="00136CC7">
        <w:rPr>
          <w:i/>
          <w:iCs/>
        </w:rPr>
        <w:t xml:space="preserve"> </w:t>
      </w:r>
      <w:proofErr w:type="spellStart"/>
      <w:r w:rsidR="00136CC7" w:rsidRPr="00136CC7">
        <w:rPr>
          <w:i/>
          <w:iCs/>
        </w:rPr>
        <w:t>polycephalum</w:t>
      </w:r>
      <w:proofErr w:type="spellEnd"/>
      <w:r w:rsidRPr="00791BE9">
        <w:t>, to navigate and optimize paths within complex networks. By conducting a series of experiments within custom-designed 3D printed grids, we have uncovered intricate behaviors of slime molds that reflect their efficiency in pathfinding and network optimization. These behaviors include varied enveloping times, distinct patterns in splitting paths, directional preferences in connecting branches, and adaptive post-connection growth strategies, all of which are influenced by the geometrical constraints of their environments.</w:t>
      </w:r>
    </w:p>
    <w:p w14:paraId="3FA36D52" w14:textId="77777777" w:rsidR="00791BE9" w:rsidRPr="00791BE9" w:rsidRDefault="00791BE9" w:rsidP="00791BE9">
      <w:r w:rsidRPr="00791BE9">
        <w:t>From a technical perspective, the quantification of these behaviors has allowed us to develop a probabilistic model that accurately reflects the decision-making processes of slime molds. The translation of this model into a Python-based algorithm demonstrates the feasibility of applying biological principles to computational problems, specifically in the realms of pathfinding and network optimization.</w:t>
      </w:r>
    </w:p>
    <w:p w14:paraId="7BA5C158" w14:textId="189B75AE" w:rsidR="00791BE9" w:rsidRPr="00791BE9" w:rsidRDefault="00791BE9" w:rsidP="00791BE9">
      <w:r w:rsidRPr="00791BE9">
        <w:t>From an industrial standpoint, the implications of this research are vast. The insights gained from the slime molds' natural optimization strategies can inform the design of more efficient network systems, improve resource allocation methodologies, and enhance route optimization algorithms. The interdisciplinary nature of this study, bridging biology, computer science, and industrial and systems engineering, underscores the potential of bio-inspired approaches in addressing complex engineering challenges.</w:t>
      </w:r>
    </w:p>
    <w:p w14:paraId="3B5F115A" w14:textId="07CB77FE" w:rsidR="00786D1E" w:rsidRPr="00786D1E" w:rsidRDefault="00791BE9" w:rsidP="00930359">
      <w:r w:rsidRPr="00791BE9">
        <w:t>In essence, our study not only highlights the efficiency and adaptability of slime molds in overcoming environmental challenges but also opens new avenues for bio-inspired computational techniques. The successful replication of these natural strategies in a computational framework paves the way for innovative solutions in network design and optimization, offering promising prospects for future research and practical applications in various industries.</w:t>
      </w:r>
    </w:p>
    <w:p w14:paraId="582C5600" w14:textId="0BD8E493" w:rsidR="00786D1E" w:rsidRPr="00135335" w:rsidRDefault="00786D1E" w:rsidP="00F87CD4">
      <w:pPr>
        <w:pStyle w:val="NoNumHeading"/>
        <w:rPr>
          <w:rFonts w:eastAsia="Century Gothic"/>
        </w:rPr>
      </w:pPr>
      <w:r w:rsidRPr="00786D1E">
        <w:rPr>
          <w:rFonts w:eastAsia="Century Gothic"/>
        </w:rPr>
        <w:t>Acknowledgements</w:t>
      </w:r>
    </w:p>
    <w:p w14:paraId="37EC2F24" w14:textId="56FE6B9B" w:rsidR="00786D1E" w:rsidRPr="00786D1E" w:rsidRDefault="00586A67" w:rsidP="00930359">
      <w:r>
        <w:rPr>
          <w:color w:val="000000"/>
          <w:szCs w:val="20"/>
        </w:rPr>
        <w:t xml:space="preserve">We would like to acknowledge Dr. Mohsen Jafari, Patrick </w:t>
      </w:r>
      <w:proofErr w:type="spellStart"/>
      <w:r>
        <w:rPr>
          <w:color w:val="000000"/>
          <w:szCs w:val="20"/>
        </w:rPr>
        <w:t>Rudawski</w:t>
      </w:r>
      <w:proofErr w:type="spellEnd"/>
      <w:r>
        <w:rPr>
          <w:color w:val="000000"/>
          <w:szCs w:val="20"/>
        </w:rPr>
        <w:t>, and the Department of Industrial and Systems Engineering at Rutgers University, New Brunswick for all their guidance and funding when completing this project. We would also like to acknowledge Dean J. D. Bowers and the Rutgers Honors College for their continued support of our academic ventures and for providing us with a platform to share our insights.</w:t>
      </w:r>
    </w:p>
    <w:p w14:paraId="7FC0A3AD" w14:textId="2B0697E2" w:rsidR="00786D1E" w:rsidRPr="00135335" w:rsidRDefault="00786D1E" w:rsidP="00F87CD4">
      <w:pPr>
        <w:pStyle w:val="NoNumHeading"/>
        <w:rPr>
          <w:rFonts w:eastAsia="Century Gothic"/>
        </w:rPr>
      </w:pPr>
      <w:r w:rsidRPr="00786D1E">
        <w:rPr>
          <w:rFonts w:eastAsia="Century Gothic"/>
        </w:rPr>
        <w:t>References</w:t>
      </w:r>
    </w:p>
    <w:p w14:paraId="360918A9" w14:textId="3AEE5D80" w:rsidR="000E77DC" w:rsidRDefault="00701DFF" w:rsidP="004648FF">
      <w:pPr>
        <w:pStyle w:val="ReferencesCitations"/>
        <w:jc w:val="left"/>
      </w:pPr>
      <w:r w:rsidRPr="00701DFF">
        <w:t xml:space="preserve">S. Li, H. Chen, M. Wang, A. A. </w:t>
      </w:r>
      <w:proofErr w:type="spellStart"/>
      <w:r w:rsidRPr="00701DFF">
        <w:t>Heidari</w:t>
      </w:r>
      <w:proofErr w:type="spellEnd"/>
      <w:r w:rsidRPr="00701DFF">
        <w:t xml:space="preserve">, and S. </w:t>
      </w:r>
      <w:proofErr w:type="spellStart"/>
      <w:r w:rsidRPr="00701DFF">
        <w:t>Mirjalili</w:t>
      </w:r>
      <w:proofErr w:type="spellEnd"/>
      <w:r w:rsidRPr="00701DFF">
        <w:t xml:space="preserve">, “Slime </w:t>
      </w:r>
      <w:proofErr w:type="spellStart"/>
      <w:r w:rsidRPr="00701DFF">
        <w:t>mould</w:t>
      </w:r>
      <w:proofErr w:type="spellEnd"/>
      <w:r w:rsidRPr="00701DFF">
        <w:t xml:space="preserve"> algorithm: A new method for stochastic optimization,” </w:t>
      </w:r>
      <w:r w:rsidRPr="00701DFF">
        <w:rPr>
          <w:i/>
          <w:iCs/>
        </w:rPr>
        <w:t>Future Generation Computer Systems</w:t>
      </w:r>
      <w:r w:rsidRPr="00701DFF">
        <w:t xml:space="preserve">, vol. 111, pp. 300–323, Oct. 2020, </w:t>
      </w:r>
      <w:proofErr w:type="spellStart"/>
      <w:r w:rsidRPr="00701DFF">
        <w:t>doi</w:t>
      </w:r>
      <w:proofErr w:type="spellEnd"/>
      <w:r w:rsidRPr="00701DFF">
        <w:t xml:space="preserve">: </w:t>
      </w:r>
      <w:hyperlink r:id="rId14" w:history="1">
        <w:r w:rsidRPr="004648FF">
          <w:rPr>
            <w:rStyle w:val="Hyperlink"/>
            <w:color w:val="auto"/>
            <w:u w:val="none"/>
          </w:rPr>
          <w:t>https://doi.org/10.1016/j.future.2020.03.055</w:t>
        </w:r>
      </w:hyperlink>
      <w:r w:rsidRPr="004648FF">
        <w:rPr>
          <w:color w:val="auto"/>
        </w:rPr>
        <w:t>.</w:t>
      </w:r>
    </w:p>
    <w:p w14:paraId="33230C08" w14:textId="7FB899E7" w:rsidR="00701DFF" w:rsidRDefault="00701DFF" w:rsidP="004648FF">
      <w:pPr>
        <w:pStyle w:val="ReferencesCitations"/>
        <w:jc w:val="left"/>
      </w:pPr>
      <w:r w:rsidRPr="00701DFF">
        <w:t xml:space="preserve">Farhad </w:t>
      </w:r>
      <w:proofErr w:type="spellStart"/>
      <w:r w:rsidRPr="00701DFF">
        <w:t>Soleimanian</w:t>
      </w:r>
      <w:proofErr w:type="spellEnd"/>
      <w:r w:rsidRPr="00701DFF">
        <w:t xml:space="preserve"> </w:t>
      </w:r>
      <w:proofErr w:type="spellStart"/>
      <w:r w:rsidRPr="00701DFF">
        <w:t>Gharehchopogh</w:t>
      </w:r>
      <w:proofErr w:type="spellEnd"/>
      <w:r w:rsidRPr="00701DFF">
        <w:t xml:space="preserve">, </w:t>
      </w:r>
      <w:proofErr w:type="spellStart"/>
      <w:r w:rsidRPr="00701DFF">
        <w:t>Alaettin</w:t>
      </w:r>
      <w:proofErr w:type="spellEnd"/>
      <w:r w:rsidRPr="00701DFF">
        <w:t xml:space="preserve"> </w:t>
      </w:r>
      <w:proofErr w:type="spellStart"/>
      <w:r w:rsidRPr="00701DFF">
        <w:t>Ucan</w:t>
      </w:r>
      <w:proofErr w:type="spellEnd"/>
      <w:r w:rsidRPr="00701DFF">
        <w:t xml:space="preserve">, </w:t>
      </w:r>
      <w:proofErr w:type="spellStart"/>
      <w:r w:rsidRPr="00701DFF">
        <w:t>Turgay</w:t>
      </w:r>
      <w:proofErr w:type="spellEnd"/>
      <w:r w:rsidRPr="00701DFF">
        <w:t xml:space="preserve"> </w:t>
      </w:r>
      <w:proofErr w:type="spellStart"/>
      <w:r w:rsidRPr="00701DFF">
        <w:t>Ibrikci</w:t>
      </w:r>
      <w:proofErr w:type="spellEnd"/>
      <w:r w:rsidRPr="00701DFF">
        <w:t xml:space="preserve">, Bahman </w:t>
      </w:r>
      <w:proofErr w:type="spellStart"/>
      <w:r w:rsidRPr="00701DFF">
        <w:t>Arasteh</w:t>
      </w:r>
      <w:proofErr w:type="spellEnd"/>
      <w:r w:rsidRPr="00701DFF">
        <w:t xml:space="preserve">, and G. </w:t>
      </w:r>
      <w:proofErr w:type="spellStart"/>
      <w:r w:rsidRPr="00701DFF">
        <w:t>Isik</w:t>
      </w:r>
      <w:proofErr w:type="spellEnd"/>
      <w:r w:rsidRPr="00701DFF">
        <w:t xml:space="preserve">, “Slime </w:t>
      </w:r>
      <w:proofErr w:type="spellStart"/>
      <w:r w:rsidRPr="00701DFF">
        <w:t>Mould</w:t>
      </w:r>
      <w:proofErr w:type="spellEnd"/>
      <w:r w:rsidRPr="00701DFF">
        <w:t xml:space="preserve"> Algorithm: A Comprehensive Survey of Its Variants and Applications,” vol. 30, no. 4, pp. 2683–2723, Jan. 2023, </w:t>
      </w:r>
      <w:proofErr w:type="spellStart"/>
      <w:r w:rsidRPr="00701DFF">
        <w:t>doi</w:t>
      </w:r>
      <w:proofErr w:type="spellEnd"/>
      <w:r w:rsidRPr="00701DFF">
        <w:t xml:space="preserve">: </w:t>
      </w:r>
      <w:hyperlink r:id="rId15" w:history="1">
        <w:r w:rsidRPr="004648FF">
          <w:rPr>
            <w:rStyle w:val="Hyperlink"/>
            <w:color w:val="auto"/>
            <w:u w:val="none"/>
          </w:rPr>
          <w:t>https://doi.org/10.1007/s11831-023-09883-3</w:t>
        </w:r>
      </w:hyperlink>
      <w:r w:rsidRPr="004648FF">
        <w:rPr>
          <w:color w:val="auto"/>
        </w:rPr>
        <w:t>.</w:t>
      </w:r>
    </w:p>
    <w:p w14:paraId="52C98E0C" w14:textId="439FD835" w:rsidR="00701DFF" w:rsidRDefault="00701DFF" w:rsidP="004648FF">
      <w:pPr>
        <w:pStyle w:val="ReferencesCitations"/>
        <w:jc w:val="left"/>
      </w:pPr>
      <w:r w:rsidRPr="00701DFF">
        <w:t xml:space="preserve">J. Yang, Y. Zhang, T. </w:t>
      </w:r>
      <w:proofErr w:type="spellStart"/>
      <w:r w:rsidRPr="00701DFF">
        <w:t>Jin</w:t>
      </w:r>
      <w:proofErr w:type="spellEnd"/>
      <w:r w:rsidRPr="00701DFF">
        <w:t xml:space="preserve">, Z. Lei, Y. </w:t>
      </w:r>
      <w:proofErr w:type="spellStart"/>
      <w:r w:rsidRPr="00701DFF">
        <w:t>Todo</w:t>
      </w:r>
      <w:proofErr w:type="spellEnd"/>
      <w:r w:rsidRPr="00701DFF">
        <w:t>, and S. Gao, “Maximum Lyapunov exponent-based multiple chaotic slime mold algorithm for real-world optimization,” </w:t>
      </w:r>
      <w:r w:rsidRPr="00701DFF">
        <w:rPr>
          <w:i/>
          <w:iCs/>
        </w:rPr>
        <w:t>Scientific Reports</w:t>
      </w:r>
      <w:r w:rsidRPr="00701DFF">
        <w:t xml:space="preserve">, vol. 13, no. 1, Aug. 2023, </w:t>
      </w:r>
      <w:proofErr w:type="spellStart"/>
      <w:r w:rsidRPr="00701DFF">
        <w:t>doi</w:t>
      </w:r>
      <w:proofErr w:type="spellEnd"/>
      <w:r w:rsidRPr="00701DFF">
        <w:t xml:space="preserve">: </w:t>
      </w:r>
      <w:hyperlink r:id="rId16" w:history="1">
        <w:r w:rsidRPr="004648FF">
          <w:rPr>
            <w:rStyle w:val="Hyperlink"/>
            <w:color w:val="auto"/>
            <w:u w:val="none"/>
          </w:rPr>
          <w:t>https://doi.org/10.1038/s41598-023-40080-1</w:t>
        </w:r>
      </w:hyperlink>
      <w:r w:rsidRPr="004648FF">
        <w:rPr>
          <w:color w:val="auto"/>
        </w:rPr>
        <w:t>.</w:t>
      </w:r>
    </w:p>
    <w:p w14:paraId="1F5EE545" w14:textId="657FEA1B" w:rsidR="00701DFF" w:rsidRDefault="004648FF" w:rsidP="004648FF">
      <w:pPr>
        <w:pStyle w:val="ReferencesCitations"/>
        <w:jc w:val="left"/>
      </w:pPr>
      <w:r w:rsidRPr="004648FF">
        <w:t>F. Jabr, “How brainless slime molds redefine</w:t>
      </w:r>
      <w:r>
        <w:t xml:space="preserve"> </w:t>
      </w:r>
      <w:r w:rsidRPr="004648FF">
        <w:t>intelligence,” </w:t>
      </w:r>
      <w:r w:rsidRPr="004648FF">
        <w:rPr>
          <w:i/>
          <w:iCs/>
        </w:rPr>
        <w:t>Nature</w:t>
      </w:r>
      <w:r w:rsidRPr="004648FF">
        <w:t xml:space="preserve">, Nov. 2012, </w:t>
      </w:r>
      <w:proofErr w:type="spellStart"/>
      <w:r w:rsidRPr="004648FF">
        <w:t>doi</w:t>
      </w:r>
      <w:proofErr w:type="spellEnd"/>
      <w:r w:rsidRPr="004648FF">
        <w:t xml:space="preserve">: </w:t>
      </w:r>
      <w:hyperlink r:id="rId17" w:history="1">
        <w:r w:rsidRPr="004648FF">
          <w:rPr>
            <w:rStyle w:val="Hyperlink"/>
            <w:color w:val="auto"/>
            <w:u w:val="none"/>
          </w:rPr>
          <w:t>https://doi.org/10.1038/nature.2012.11811</w:t>
        </w:r>
      </w:hyperlink>
      <w:r w:rsidRPr="004648FF">
        <w:rPr>
          <w:color w:val="auto"/>
        </w:rPr>
        <w:t>.</w:t>
      </w:r>
    </w:p>
    <w:p w14:paraId="53FFEB9A" w14:textId="09137359" w:rsidR="004648FF" w:rsidRPr="00ED6054" w:rsidRDefault="004648FF" w:rsidP="004648FF">
      <w:pPr>
        <w:pStyle w:val="ReferencesCitations"/>
        <w:jc w:val="left"/>
      </w:pPr>
      <w:r w:rsidRPr="004648FF">
        <w:t xml:space="preserve">J. </w:t>
      </w:r>
      <w:proofErr w:type="spellStart"/>
      <w:r w:rsidRPr="004648FF">
        <w:t>Vallverdú</w:t>
      </w:r>
      <w:proofErr w:type="spellEnd"/>
      <w:r w:rsidRPr="004648FF">
        <w:t> </w:t>
      </w:r>
      <w:r w:rsidRPr="004648FF">
        <w:rPr>
          <w:i/>
          <w:iCs/>
        </w:rPr>
        <w:t>et al.</w:t>
      </w:r>
      <w:r w:rsidRPr="004648FF">
        <w:t xml:space="preserve">, “Slime </w:t>
      </w:r>
      <w:proofErr w:type="spellStart"/>
      <w:r w:rsidRPr="004648FF">
        <w:t>mould</w:t>
      </w:r>
      <w:proofErr w:type="spellEnd"/>
      <w:r w:rsidRPr="004648FF">
        <w:t>: The fundamental mechanisms of biological cognition,” </w:t>
      </w:r>
      <w:r w:rsidRPr="004648FF">
        <w:rPr>
          <w:i/>
          <w:iCs/>
        </w:rPr>
        <w:t>Biosystems</w:t>
      </w:r>
      <w:r w:rsidRPr="004648FF">
        <w:t xml:space="preserve">, vol. 165, pp. 57–70, Mar. 2018, </w:t>
      </w:r>
      <w:proofErr w:type="spellStart"/>
      <w:r w:rsidRPr="004648FF">
        <w:t>doi</w:t>
      </w:r>
      <w:proofErr w:type="spellEnd"/>
      <w:r w:rsidRPr="004648FF">
        <w:t>: https://doi.org/10.1016/j.biosystems.2017.12.011.</w:t>
      </w:r>
    </w:p>
    <w:sectPr w:rsidR="004648FF" w:rsidRPr="00ED6054" w:rsidSect="00564877">
      <w:headerReference w:type="default" r:id="rId18"/>
      <w:footerReference w:type="default" r:id="rId19"/>
      <w:headerReference w:type="first" r:id="rId20"/>
      <w:pgSz w:w="12240" w:h="15840"/>
      <w:pgMar w:top="1440" w:right="1440" w:bottom="1440" w:left="1440" w:header="720" w:footer="8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3FFB3" w14:textId="77777777" w:rsidR="00E863B9" w:rsidRDefault="00E863B9">
      <w:r>
        <w:separator/>
      </w:r>
    </w:p>
  </w:endnote>
  <w:endnote w:type="continuationSeparator" w:id="0">
    <w:p w14:paraId="71E09AD6" w14:textId="77777777" w:rsidR="00E863B9" w:rsidRDefault="00E86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326152"/>
      <w:docPartObj>
        <w:docPartGallery w:val="Page Numbers (Bottom of Page)"/>
        <w:docPartUnique/>
      </w:docPartObj>
    </w:sdtPr>
    <w:sdtEndPr>
      <w:rPr>
        <w:noProof/>
        <w:szCs w:val="20"/>
      </w:rPr>
    </w:sdtEndPr>
    <w:sdtContent>
      <w:p w14:paraId="776D806A" w14:textId="5786D613" w:rsidR="00564877" w:rsidRPr="00564877" w:rsidRDefault="00564877">
        <w:pPr>
          <w:pStyle w:val="Footer"/>
          <w:jc w:val="right"/>
          <w:rPr>
            <w:szCs w:val="20"/>
          </w:rPr>
        </w:pPr>
        <w:r w:rsidRPr="00564877">
          <w:rPr>
            <w:szCs w:val="20"/>
          </w:rPr>
          <w:fldChar w:fldCharType="begin"/>
        </w:r>
        <w:r w:rsidRPr="00564877">
          <w:rPr>
            <w:szCs w:val="20"/>
          </w:rPr>
          <w:instrText xml:space="preserve"> PAGE   \* MERGEFORMAT </w:instrText>
        </w:r>
        <w:r w:rsidRPr="00564877">
          <w:rPr>
            <w:szCs w:val="20"/>
          </w:rPr>
          <w:fldChar w:fldCharType="separate"/>
        </w:r>
        <w:r w:rsidRPr="00564877">
          <w:rPr>
            <w:noProof/>
            <w:szCs w:val="20"/>
          </w:rPr>
          <w:t>2</w:t>
        </w:r>
        <w:r w:rsidRPr="00564877">
          <w:rPr>
            <w:noProof/>
            <w:szCs w:val="20"/>
          </w:rPr>
          <w:fldChar w:fldCharType="end"/>
        </w:r>
      </w:p>
    </w:sdtContent>
  </w:sdt>
  <w:p w14:paraId="2CC80C3C" w14:textId="77777777" w:rsidR="00564877" w:rsidRDefault="00564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86A87" w14:textId="77777777" w:rsidR="00E863B9" w:rsidRDefault="00E863B9">
      <w:r>
        <w:separator/>
      </w:r>
    </w:p>
  </w:footnote>
  <w:footnote w:type="continuationSeparator" w:id="0">
    <w:p w14:paraId="064B5E97" w14:textId="77777777" w:rsidR="00E863B9" w:rsidRDefault="00E86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5F77" w14:textId="1114F5D8" w:rsidR="00614553" w:rsidRDefault="000C5036">
    <w:pPr>
      <w:pStyle w:val="Header"/>
    </w:pPr>
    <w:r>
      <w:t xml:space="preserve">Shirodkar, </w:t>
    </w:r>
    <w:proofErr w:type="spellStart"/>
    <w:r>
      <w:t>Sadaya</w:t>
    </w:r>
    <w:proofErr w:type="spellEnd"/>
    <w:r>
      <w:t xml:space="preserve">, Cui, </w:t>
    </w:r>
    <w:proofErr w:type="spellStart"/>
    <w:r>
      <w:t>Kathirgamathas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C696" w14:textId="77777777" w:rsidR="009E21A1" w:rsidRDefault="009E21A1" w:rsidP="00ED6054">
    <w:pPr>
      <w:pStyle w:val="HeaderFirstPage"/>
    </w:pPr>
    <w:r>
      <w:t>Proceedings of the IISE Annual Conference &amp; Expo 2024</w:t>
    </w:r>
  </w:p>
  <w:p w14:paraId="071470C7" w14:textId="67151D1E" w:rsidR="00274AC8" w:rsidRDefault="000C5036" w:rsidP="000C5036">
    <w:pPr>
      <w:pStyle w:val="HeaderFirstPage"/>
    </w:pPr>
    <w:r>
      <w:t xml:space="preserve">A. Brown Greer, C. </w:t>
    </w:r>
    <w:proofErr w:type="spellStart"/>
    <w:r>
      <w:t>Contardo</w:t>
    </w:r>
    <w:proofErr w:type="spellEnd"/>
    <w:r>
      <w:t xml:space="preserve">, J.-M. </w:t>
    </w:r>
    <w:proofErr w:type="spellStart"/>
    <w:r>
      <w:t>Frayret</w:t>
    </w:r>
    <w:proofErr w:type="spellEnd"/>
    <w:r>
      <w:t>, eds.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3A9E"/>
    <w:multiLevelType w:val="multilevel"/>
    <w:tmpl w:val="01DCAC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51448EF"/>
    <w:multiLevelType w:val="multilevel"/>
    <w:tmpl w:val="927AE3C8"/>
    <w:lvl w:ilvl="0">
      <w:start w:val="1"/>
      <w:numFmt w:val="bullet"/>
      <w:pStyle w:val="BulletList"/>
      <w:lvlText w:val="●"/>
      <w:lvlJc w:val="left"/>
      <w:pPr>
        <w:ind w:left="648" w:hanging="288"/>
      </w:pPr>
      <w:rPr>
        <w:rFonts w:ascii="Noto Sans Symbols" w:hAnsi="Noto Sans Symbols" w:hint="default"/>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728" w:hanging="288"/>
      </w:pPr>
      <w:rPr>
        <w:rFonts w:ascii="Noto Sans Symbols" w:hAnsi="Noto Sans Symbols" w:hint="default"/>
        <w:vertAlign w:val="baseline"/>
      </w:rPr>
    </w:lvl>
    <w:lvl w:ilvl="4">
      <w:start w:val="1"/>
      <w:numFmt w:val="bullet"/>
      <w:lvlText w:val="o"/>
      <w:lvlJc w:val="left"/>
      <w:pPr>
        <w:ind w:left="2448" w:hanging="648"/>
      </w:pPr>
      <w:rPr>
        <w:rFonts w:ascii="Courier New" w:hAnsi="Courier New" w:hint="default"/>
        <w:vertAlign w:val="baseline"/>
      </w:rPr>
    </w:lvl>
    <w:lvl w:ilvl="5">
      <w:start w:val="1"/>
      <w:numFmt w:val="bullet"/>
      <w:lvlText w:val="▪"/>
      <w:lvlJc w:val="left"/>
      <w:pPr>
        <w:ind w:left="4248" w:hanging="288"/>
      </w:pPr>
      <w:rPr>
        <w:rFonts w:ascii="Noto Sans Symbols" w:hAnsi="Noto Sans Symbols" w:hint="default"/>
        <w:vertAlign w:val="baseline"/>
      </w:rPr>
    </w:lvl>
    <w:lvl w:ilvl="6">
      <w:start w:val="1"/>
      <w:numFmt w:val="bullet"/>
      <w:lvlText w:val="●"/>
      <w:lvlJc w:val="left"/>
      <w:pPr>
        <w:ind w:left="5040" w:hanging="360"/>
      </w:pPr>
      <w:rPr>
        <w:rFonts w:ascii="Noto Sans Symbols" w:eastAsia="Noto Sans Symbols" w:hAnsi="Noto Sans Symbols" w:cs="Noto Sans Symbols" w:hint="default"/>
        <w:vertAlign w:val="baseline"/>
      </w:rPr>
    </w:lvl>
    <w:lvl w:ilvl="7">
      <w:start w:val="1"/>
      <w:numFmt w:val="bullet"/>
      <w:lvlText w:val="o"/>
      <w:lvlJc w:val="left"/>
      <w:pPr>
        <w:ind w:left="5760" w:hanging="360"/>
      </w:pPr>
      <w:rPr>
        <w:rFonts w:ascii="Courier New" w:eastAsia="Courier New" w:hAnsi="Courier New" w:cs="Courier New" w:hint="default"/>
        <w:vertAlign w:val="baseline"/>
      </w:rPr>
    </w:lvl>
    <w:lvl w:ilvl="8">
      <w:start w:val="1"/>
      <w:numFmt w:val="bullet"/>
      <w:lvlText w:val="▪"/>
      <w:lvlJc w:val="left"/>
      <w:pPr>
        <w:ind w:left="6480" w:hanging="360"/>
      </w:pPr>
      <w:rPr>
        <w:rFonts w:ascii="Noto Sans Symbols" w:eastAsia="Noto Sans Symbols" w:hAnsi="Noto Sans Symbols" w:cs="Noto Sans Symbols" w:hint="default"/>
        <w:vertAlign w:val="baseline"/>
      </w:rPr>
    </w:lvl>
  </w:abstractNum>
  <w:abstractNum w:abstractNumId="2" w15:restartNumberingAfterBreak="0">
    <w:nsid w:val="1FFE1499"/>
    <w:multiLevelType w:val="hybridMultilevel"/>
    <w:tmpl w:val="E4CAA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1A09EE"/>
    <w:multiLevelType w:val="multilevel"/>
    <w:tmpl w:val="1CA659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5415EA4"/>
    <w:multiLevelType w:val="multilevel"/>
    <w:tmpl w:val="EC96F9B4"/>
    <w:lvl w:ilvl="0">
      <w:start w:val="1"/>
      <w:numFmt w:val="decimal"/>
      <w:pStyle w:val="Heading1"/>
      <w:lvlText w:val="%1."/>
      <w:lvlJc w:val="left"/>
      <w:pPr>
        <w:ind w:left="720" w:hanging="360"/>
      </w:pPr>
    </w:lvl>
    <w:lvl w:ilvl="1">
      <w:start w:val="1"/>
      <w:numFmt w:val="decimal"/>
      <w:pStyle w:val="Heading2"/>
      <w:lvlText w:val="%1.%2."/>
      <w:lvlJc w:val="left"/>
      <w:pPr>
        <w:ind w:left="720" w:hanging="360"/>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decimal"/>
      <w:pStyle w:val="Heading5"/>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6D4F41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8AE739C"/>
    <w:multiLevelType w:val="multilevel"/>
    <w:tmpl w:val="36222A4C"/>
    <w:lvl w:ilvl="0">
      <w:start w:val="1"/>
      <w:numFmt w:val="decimal"/>
      <w:pStyle w:val="ReferencesCitation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BB1093B"/>
    <w:multiLevelType w:val="multilevel"/>
    <w:tmpl w:val="2CAC0BC6"/>
    <w:lvl w:ilvl="0">
      <w:start w:val="1"/>
      <w:numFmt w:val="bullet"/>
      <w:lvlText w:val=""/>
      <w:lvlJc w:val="left"/>
      <w:pPr>
        <w:ind w:left="720" w:hanging="360"/>
      </w:pPr>
      <w:rPr>
        <w:rFonts w:ascii="Symbol" w:hAnsi="Symbol" w:hint="default"/>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69293322">
    <w:abstractNumId w:val="3"/>
  </w:num>
  <w:num w:numId="2" w16cid:durableId="51775407">
    <w:abstractNumId w:val="0"/>
  </w:num>
  <w:num w:numId="3" w16cid:durableId="2088109526">
    <w:abstractNumId w:val="1"/>
  </w:num>
  <w:num w:numId="4" w16cid:durableId="776945208">
    <w:abstractNumId w:val="7"/>
  </w:num>
  <w:num w:numId="5" w16cid:durableId="1841769762">
    <w:abstractNumId w:val="4"/>
  </w:num>
  <w:num w:numId="6" w16cid:durableId="834304030">
    <w:abstractNumId w:val="6"/>
  </w:num>
  <w:num w:numId="7" w16cid:durableId="1026904190">
    <w:abstractNumId w:val="2"/>
  </w:num>
  <w:num w:numId="8" w16cid:durableId="1099565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AC8"/>
    <w:rsid w:val="00007C7D"/>
    <w:rsid w:val="00042ED4"/>
    <w:rsid w:val="00081181"/>
    <w:rsid w:val="00083991"/>
    <w:rsid w:val="000B29D6"/>
    <w:rsid w:val="000C5036"/>
    <w:rsid w:val="000D64E6"/>
    <w:rsid w:val="000E0A13"/>
    <w:rsid w:val="000E77DC"/>
    <w:rsid w:val="000F43FC"/>
    <w:rsid w:val="001139F1"/>
    <w:rsid w:val="00127FD9"/>
    <w:rsid w:val="00135335"/>
    <w:rsid w:val="00136CC7"/>
    <w:rsid w:val="0016614C"/>
    <w:rsid w:val="00182A7B"/>
    <w:rsid w:val="0018425B"/>
    <w:rsid w:val="00197CE7"/>
    <w:rsid w:val="001C3302"/>
    <w:rsid w:val="001C7F44"/>
    <w:rsid w:val="001D0ACD"/>
    <w:rsid w:val="001E61C5"/>
    <w:rsid w:val="001F0415"/>
    <w:rsid w:val="00232CF4"/>
    <w:rsid w:val="002405D1"/>
    <w:rsid w:val="0024430A"/>
    <w:rsid w:val="002548C2"/>
    <w:rsid w:val="00261522"/>
    <w:rsid w:val="002733F4"/>
    <w:rsid w:val="00274AC8"/>
    <w:rsid w:val="00287D1F"/>
    <w:rsid w:val="0029076C"/>
    <w:rsid w:val="002966FF"/>
    <w:rsid w:val="002C19F2"/>
    <w:rsid w:val="002C4970"/>
    <w:rsid w:val="00314857"/>
    <w:rsid w:val="00356A79"/>
    <w:rsid w:val="0038472E"/>
    <w:rsid w:val="003C5CA3"/>
    <w:rsid w:val="003D3634"/>
    <w:rsid w:val="003E0A73"/>
    <w:rsid w:val="003F2C39"/>
    <w:rsid w:val="004128F3"/>
    <w:rsid w:val="004204FB"/>
    <w:rsid w:val="004253D2"/>
    <w:rsid w:val="004412BB"/>
    <w:rsid w:val="004648FF"/>
    <w:rsid w:val="00480294"/>
    <w:rsid w:val="00491366"/>
    <w:rsid w:val="00492638"/>
    <w:rsid w:val="004C1D2B"/>
    <w:rsid w:val="004F3B5F"/>
    <w:rsid w:val="004F48D8"/>
    <w:rsid w:val="00536981"/>
    <w:rsid w:val="00564877"/>
    <w:rsid w:val="005733F1"/>
    <w:rsid w:val="0057642D"/>
    <w:rsid w:val="00586A67"/>
    <w:rsid w:val="005A0578"/>
    <w:rsid w:val="005E4BAF"/>
    <w:rsid w:val="00614553"/>
    <w:rsid w:val="00617AD6"/>
    <w:rsid w:val="0063132D"/>
    <w:rsid w:val="006465B0"/>
    <w:rsid w:val="00646A93"/>
    <w:rsid w:val="00655ADB"/>
    <w:rsid w:val="00671BF5"/>
    <w:rsid w:val="006C5148"/>
    <w:rsid w:val="006D75EA"/>
    <w:rsid w:val="006E01F4"/>
    <w:rsid w:val="006E0BDB"/>
    <w:rsid w:val="00701DFF"/>
    <w:rsid w:val="00717D31"/>
    <w:rsid w:val="0072630C"/>
    <w:rsid w:val="00731BA8"/>
    <w:rsid w:val="00752988"/>
    <w:rsid w:val="007548A7"/>
    <w:rsid w:val="00770119"/>
    <w:rsid w:val="00770D31"/>
    <w:rsid w:val="00777905"/>
    <w:rsid w:val="00786D1E"/>
    <w:rsid w:val="00791BE9"/>
    <w:rsid w:val="007B1914"/>
    <w:rsid w:val="007B7280"/>
    <w:rsid w:val="007C1DE6"/>
    <w:rsid w:val="007D6D07"/>
    <w:rsid w:val="00811569"/>
    <w:rsid w:val="00820AEF"/>
    <w:rsid w:val="008228AA"/>
    <w:rsid w:val="00826EE7"/>
    <w:rsid w:val="008408B4"/>
    <w:rsid w:val="008555BD"/>
    <w:rsid w:val="00877002"/>
    <w:rsid w:val="00897CB5"/>
    <w:rsid w:val="008B5506"/>
    <w:rsid w:val="008B66B8"/>
    <w:rsid w:val="008D483A"/>
    <w:rsid w:val="00905223"/>
    <w:rsid w:val="0090695F"/>
    <w:rsid w:val="00923166"/>
    <w:rsid w:val="00930359"/>
    <w:rsid w:val="00930C39"/>
    <w:rsid w:val="00932864"/>
    <w:rsid w:val="00936DA4"/>
    <w:rsid w:val="0094228A"/>
    <w:rsid w:val="00961399"/>
    <w:rsid w:val="00965CB2"/>
    <w:rsid w:val="00967FEE"/>
    <w:rsid w:val="009817FE"/>
    <w:rsid w:val="0098758D"/>
    <w:rsid w:val="00996C49"/>
    <w:rsid w:val="00997222"/>
    <w:rsid w:val="009C011E"/>
    <w:rsid w:val="009E21A1"/>
    <w:rsid w:val="009E6100"/>
    <w:rsid w:val="00A2383C"/>
    <w:rsid w:val="00A271DC"/>
    <w:rsid w:val="00A30F2B"/>
    <w:rsid w:val="00A35DA9"/>
    <w:rsid w:val="00A37C4A"/>
    <w:rsid w:val="00A5087C"/>
    <w:rsid w:val="00A566D1"/>
    <w:rsid w:val="00A74143"/>
    <w:rsid w:val="00A823E3"/>
    <w:rsid w:val="00AA1D8B"/>
    <w:rsid w:val="00AC54F0"/>
    <w:rsid w:val="00AD129F"/>
    <w:rsid w:val="00AD1CFF"/>
    <w:rsid w:val="00AD543C"/>
    <w:rsid w:val="00B07603"/>
    <w:rsid w:val="00B1125D"/>
    <w:rsid w:val="00B31F7D"/>
    <w:rsid w:val="00B65E9C"/>
    <w:rsid w:val="00B71BF1"/>
    <w:rsid w:val="00B77134"/>
    <w:rsid w:val="00B90EEB"/>
    <w:rsid w:val="00BD5986"/>
    <w:rsid w:val="00C03CD0"/>
    <w:rsid w:val="00C20259"/>
    <w:rsid w:val="00C4059D"/>
    <w:rsid w:val="00C41F14"/>
    <w:rsid w:val="00C52455"/>
    <w:rsid w:val="00C92355"/>
    <w:rsid w:val="00C95764"/>
    <w:rsid w:val="00CA4545"/>
    <w:rsid w:val="00CA4F37"/>
    <w:rsid w:val="00CA54EF"/>
    <w:rsid w:val="00CB08C5"/>
    <w:rsid w:val="00D21BB8"/>
    <w:rsid w:val="00D26323"/>
    <w:rsid w:val="00D31124"/>
    <w:rsid w:val="00D40338"/>
    <w:rsid w:val="00D714DC"/>
    <w:rsid w:val="00D80A9F"/>
    <w:rsid w:val="00DA3BD3"/>
    <w:rsid w:val="00DB2C37"/>
    <w:rsid w:val="00DC7AF5"/>
    <w:rsid w:val="00DD6AA2"/>
    <w:rsid w:val="00E270E5"/>
    <w:rsid w:val="00E31F0C"/>
    <w:rsid w:val="00E36A7F"/>
    <w:rsid w:val="00E56372"/>
    <w:rsid w:val="00E7496C"/>
    <w:rsid w:val="00E81A69"/>
    <w:rsid w:val="00E81E1A"/>
    <w:rsid w:val="00E863B9"/>
    <w:rsid w:val="00EA1DD6"/>
    <w:rsid w:val="00EC0B96"/>
    <w:rsid w:val="00ED0388"/>
    <w:rsid w:val="00ED6054"/>
    <w:rsid w:val="00EE60B8"/>
    <w:rsid w:val="00EF734E"/>
    <w:rsid w:val="00F11054"/>
    <w:rsid w:val="00F346EC"/>
    <w:rsid w:val="00F4123D"/>
    <w:rsid w:val="00F54DE0"/>
    <w:rsid w:val="00F87CD4"/>
    <w:rsid w:val="00F90CE7"/>
    <w:rsid w:val="00FA556D"/>
    <w:rsid w:val="00FB7C93"/>
    <w:rsid w:val="00FD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72FB3"/>
  <w15:docId w15:val="{E5C6C853-6A4B-C543-91B8-12217125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9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B96"/>
    <w:pPr>
      <w:spacing w:after="240"/>
      <w:jc w:val="both"/>
    </w:pPr>
    <w:rPr>
      <w:sz w:val="20"/>
    </w:rPr>
  </w:style>
  <w:style w:type="paragraph" w:styleId="Heading1">
    <w:name w:val="heading 1"/>
    <w:basedOn w:val="Heading2"/>
    <w:next w:val="Normal"/>
    <w:uiPriority w:val="2"/>
    <w:qFormat/>
    <w:rsid w:val="00EC0B96"/>
    <w:pPr>
      <w:numPr>
        <w:ilvl w:val="0"/>
      </w:numPr>
      <w:spacing w:before="240"/>
      <w:ind w:left="360"/>
      <w:outlineLvl w:val="0"/>
    </w:pPr>
    <w:rPr>
      <w:sz w:val="24"/>
    </w:rPr>
  </w:style>
  <w:style w:type="paragraph" w:styleId="Heading2">
    <w:name w:val="heading 2"/>
    <w:basedOn w:val="Normal"/>
    <w:next w:val="Normal"/>
    <w:uiPriority w:val="3"/>
    <w:qFormat/>
    <w:rsid w:val="00EC0B96"/>
    <w:pPr>
      <w:keepNext/>
      <w:numPr>
        <w:ilvl w:val="1"/>
        <w:numId w:val="5"/>
      </w:numPr>
      <w:spacing w:after="0"/>
      <w:ind w:left="360"/>
      <w:outlineLvl w:val="1"/>
    </w:pPr>
    <w:rPr>
      <w:rFonts w:eastAsia="Century Gothic"/>
      <w:b/>
      <w:szCs w:val="20"/>
    </w:rPr>
  </w:style>
  <w:style w:type="paragraph" w:styleId="Heading3">
    <w:name w:val="heading 3"/>
    <w:basedOn w:val="Heading2"/>
    <w:next w:val="Normal"/>
    <w:uiPriority w:val="4"/>
    <w:qFormat/>
    <w:rsid w:val="00EC0B96"/>
    <w:pPr>
      <w:numPr>
        <w:ilvl w:val="2"/>
      </w:numPr>
      <w:ind w:left="360" w:hanging="360"/>
      <w:outlineLvl w:val="2"/>
    </w:pPr>
  </w:style>
  <w:style w:type="paragraph" w:styleId="Heading4">
    <w:name w:val="heading 4"/>
    <w:basedOn w:val="Normal"/>
    <w:next w:val="Normal"/>
    <w:uiPriority w:val="5"/>
    <w:rsid w:val="00EC0B96"/>
    <w:pPr>
      <w:keepNext/>
      <w:keepLines/>
      <w:numPr>
        <w:ilvl w:val="3"/>
        <w:numId w:val="5"/>
      </w:numPr>
      <w:spacing w:before="240" w:after="0"/>
      <w:ind w:left="576" w:hanging="576"/>
      <w:outlineLvl w:val="3"/>
    </w:pPr>
    <w:rPr>
      <w:rFonts w:eastAsia="Century Gothic"/>
      <w:b/>
      <w:szCs w:val="20"/>
    </w:rPr>
  </w:style>
  <w:style w:type="paragraph" w:styleId="Heading5">
    <w:name w:val="heading 5"/>
    <w:basedOn w:val="Heading4"/>
    <w:next w:val="Normal"/>
    <w:uiPriority w:val="6"/>
    <w:unhideWhenUsed/>
    <w:rsid w:val="00EC0B96"/>
    <w:pPr>
      <w:numPr>
        <w:ilvl w:val="4"/>
      </w:numPr>
      <w:ind w:left="0" w:firstLine="0"/>
      <w:outlineLvl w:val="4"/>
    </w:pPr>
  </w:style>
  <w:style w:type="paragraph" w:styleId="Heading6">
    <w:name w:val="heading 6"/>
    <w:basedOn w:val="Normal"/>
    <w:next w:val="Normal"/>
    <w:uiPriority w:val="9"/>
    <w:semiHidden/>
    <w:unhideWhenUsed/>
    <w:rsid w:val="00EC0B96"/>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6"/>
    <w:qFormat/>
    <w:rsid w:val="00EC0B96"/>
    <w:pPr>
      <w:jc w:val="center"/>
    </w:pPr>
    <w:rPr>
      <w:b/>
      <w:bCs/>
      <w:sz w:val="32"/>
      <w:szCs w:val="28"/>
    </w:rPr>
  </w:style>
  <w:style w:type="paragraph" w:styleId="Subtitle">
    <w:name w:val="Subtitle"/>
    <w:basedOn w:val="Normal"/>
    <w:next w:val="Normal"/>
    <w:uiPriority w:val="11"/>
    <w:rsid w:val="00EC0B96"/>
    <w:pPr>
      <w:widowControl w:val="0"/>
      <w:spacing w:line="360" w:lineRule="auto"/>
      <w:jc w:val="center"/>
    </w:pPr>
  </w:style>
  <w:style w:type="table" w:customStyle="1" w:styleId="a">
    <w:basedOn w:val="TableNormal"/>
    <w:tblPr>
      <w:tblStyleRowBandSize w:val="1"/>
      <w:tblStyleColBandSize w:val="1"/>
    </w:tblPr>
  </w:style>
  <w:style w:type="paragraph" w:styleId="Header">
    <w:name w:val="header"/>
    <w:basedOn w:val="Normal"/>
    <w:link w:val="HeaderChar"/>
    <w:uiPriority w:val="99"/>
    <w:qFormat/>
    <w:rsid w:val="00EC0B96"/>
    <w:pPr>
      <w:spacing w:after="0"/>
      <w:jc w:val="center"/>
    </w:pPr>
    <w:rPr>
      <w:i/>
      <w:szCs w:val="20"/>
    </w:rPr>
  </w:style>
  <w:style w:type="character" w:customStyle="1" w:styleId="HeaderChar">
    <w:name w:val="Header Char"/>
    <w:basedOn w:val="DefaultParagraphFont"/>
    <w:link w:val="Header"/>
    <w:uiPriority w:val="99"/>
    <w:rsid w:val="00EC0B96"/>
    <w:rPr>
      <w:i/>
      <w:sz w:val="20"/>
      <w:szCs w:val="20"/>
    </w:rPr>
  </w:style>
  <w:style w:type="paragraph" w:styleId="Footer">
    <w:name w:val="footer"/>
    <w:basedOn w:val="Normal"/>
    <w:link w:val="FooterChar"/>
    <w:uiPriority w:val="99"/>
    <w:unhideWhenUsed/>
    <w:rsid w:val="00EC0B96"/>
    <w:pPr>
      <w:tabs>
        <w:tab w:val="center" w:pos="4680"/>
        <w:tab w:val="right" w:pos="9360"/>
      </w:tabs>
    </w:pPr>
  </w:style>
  <w:style w:type="character" w:customStyle="1" w:styleId="FooterChar">
    <w:name w:val="Footer Char"/>
    <w:basedOn w:val="DefaultParagraphFont"/>
    <w:link w:val="Footer"/>
    <w:uiPriority w:val="99"/>
    <w:rsid w:val="00EC0B96"/>
    <w:rPr>
      <w:sz w:val="20"/>
    </w:rPr>
  </w:style>
  <w:style w:type="character" w:styleId="Hyperlink">
    <w:name w:val="Hyperlink"/>
    <w:basedOn w:val="DefaultParagraphFont"/>
    <w:uiPriority w:val="99"/>
    <w:unhideWhenUsed/>
    <w:rsid w:val="00EC0B96"/>
    <w:rPr>
      <w:color w:val="0000FF" w:themeColor="hyperlink"/>
      <w:u w:val="single"/>
    </w:rPr>
  </w:style>
  <w:style w:type="paragraph" w:styleId="NormalWeb">
    <w:name w:val="Normal (Web)"/>
    <w:basedOn w:val="Normal"/>
    <w:uiPriority w:val="99"/>
    <w:unhideWhenUsed/>
    <w:rsid w:val="00EC0B96"/>
    <w:pPr>
      <w:spacing w:before="100" w:beforeAutospacing="1" w:after="100" w:afterAutospacing="1"/>
    </w:pPr>
  </w:style>
  <w:style w:type="paragraph" w:styleId="ListParagraph">
    <w:name w:val="List Paragraph"/>
    <w:basedOn w:val="Normal"/>
    <w:uiPriority w:val="34"/>
    <w:rsid w:val="00EC0B96"/>
    <w:pPr>
      <w:ind w:left="720"/>
      <w:contextualSpacing/>
    </w:pPr>
  </w:style>
  <w:style w:type="character" w:styleId="FollowedHyperlink">
    <w:name w:val="FollowedHyperlink"/>
    <w:basedOn w:val="DefaultParagraphFont"/>
    <w:uiPriority w:val="99"/>
    <w:semiHidden/>
    <w:unhideWhenUsed/>
    <w:rsid w:val="00EC0B96"/>
    <w:rPr>
      <w:color w:val="800080" w:themeColor="followedHyperlink"/>
      <w:u w:val="single"/>
    </w:r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EC0B96"/>
    <w:rPr>
      <w:sz w:val="18"/>
      <w:szCs w:val="18"/>
    </w:rPr>
  </w:style>
  <w:style w:type="character" w:customStyle="1" w:styleId="BalloonTextChar">
    <w:name w:val="Balloon Text Char"/>
    <w:basedOn w:val="DefaultParagraphFont"/>
    <w:link w:val="BalloonText"/>
    <w:uiPriority w:val="99"/>
    <w:semiHidden/>
    <w:rsid w:val="00EC0B96"/>
    <w:rPr>
      <w:sz w:val="18"/>
      <w:szCs w:val="18"/>
    </w:rPr>
  </w:style>
  <w:style w:type="character" w:styleId="CommentReference">
    <w:name w:val="annotation reference"/>
    <w:basedOn w:val="DefaultParagraphFont"/>
    <w:uiPriority w:val="99"/>
    <w:semiHidden/>
    <w:unhideWhenUsed/>
    <w:rsid w:val="00EC0B96"/>
    <w:rPr>
      <w:sz w:val="16"/>
      <w:szCs w:val="16"/>
    </w:rPr>
  </w:style>
  <w:style w:type="paragraph" w:styleId="CommentText">
    <w:name w:val="annotation text"/>
    <w:basedOn w:val="Normal"/>
    <w:link w:val="CommentTextChar"/>
    <w:uiPriority w:val="99"/>
    <w:semiHidden/>
    <w:unhideWhenUsed/>
    <w:rsid w:val="00EC0B96"/>
    <w:rPr>
      <w:szCs w:val="20"/>
    </w:rPr>
  </w:style>
  <w:style w:type="character" w:customStyle="1" w:styleId="CommentTextChar">
    <w:name w:val="Comment Text Char"/>
    <w:basedOn w:val="DefaultParagraphFont"/>
    <w:link w:val="CommentText"/>
    <w:uiPriority w:val="99"/>
    <w:semiHidden/>
    <w:rsid w:val="00EC0B96"/>
    <w:rPr>
      <w:sz w:val="20"/>
      <w:szCs w:val="20"/>
    </w:rPr>
  </w:style>
  <w:style w:type="paragraph" w:styleId="CommentSubject">
    <w:name w:val="annotation subject"/>
    <w:basedOn w:val="CommentText"/>
    <w:next w:val="CommentText"/>
    <w:link w:val="CommentSubjectChar"/>
    <w:uiPriority w:val="99"/>
    <w:semiHidden/>
    <w:unhideWhenUsed/>
    <w:rsid w:val="00EC0B96"/>
    <w:rPr>
      <w:b/>
      <w:bCs/>
    </w:rPr>
  </w:style>
  <w:style w:type="character" w:customStyle="1" w:styleId="CommentSubjectChar">
    <w:name w:val="Comment Subject Char"/>
    <w:basedOn w:val="CommentTextChar"/>
    <w:link w:val="CommentSubject"/>
    <w:uiPriority w:val="99"/>
    <w:semiHidden/>
    <w:rsid w:val="00EC0B96"/>
    <w:rPr>
      <w:b/>
      <w:bCs/>
      <w:sz w:val="20"/>
      <w:szCs w:val="20"/>
    </w:rPr>
  </w:style>
  <w:style w:type="table" w:customStyle="1" w:styleId="a1">
    <w:basedOn w:val="TableNormal"/>
    <w:tblPr>
      <w:tblStyleRowBandSize w:val="1"/>
      <w:tblStyleColBandSize w:val="1"/>
    </w:tblPr>
  </w:style>
  <w:style w:type="character" w:styleId="UnresolvedMention">
    <w:name w:val="Unresolved Mention"/>
    <w:basedOn w:val="DefaultParagraphFont"/>
    <w:uiPriority w:val="99"/>
    <w:semiHidden/>
    <w:unhideWhenUsed/>
    <w:rsid w:val="00EC0B96"/>
    <w:rPr>
      <w:color w:val="605E5C"/>
      <w:shd w:val="clear" w:color="auto" w:fill="E1DFDD"/>
    </w:rPr>
  </w:style>
  <w:style w:type="paragraph" w:styleId="PlainText">
    <w:name w:val="Plain Text"/>
    <w:basedOn w:val="Normal"/>
    <w:link w:val="PlainTextChar"/>
    <w:rsid w:val="00EC0B96"/>
    <w:rPr>
      <w:rFonts w:ascii="Courier New" w:eastAsia="Calibri" w:hAnsi="Courier New"/>
      <w:szCs w:val="20"/>
      <w:lang w:val="x-none" w:eastAsia="x-none"/>
    </w:rPr>
  </w:style>
  <w:style w:type="character" w:customStyle="1" w:styleId="PlainTextChar">
    <w:name w:val="Plain Text Char"/>
    <w:basedOn w:val="DefaultParagraphFont"/>
    <w:link w:val="PlainText"/>
    <w:rsid w:val="00EC0B96"/>
    <w:rPr>
      <w:rFonts w:ascii="Courier New" w:eastAsia="Calibri" w:hAnsi="Courier New"/>
      <w:sz w:val="20"/>
      <w:szCs w:val="20"/>
      <w:lang w:val="x-none" w:eastAsia="x-none"/>
    </w:rPr>
  </w:style>
  <w:style w:type="paragraph" w:customStyle="1" w:styleId="BulletList">
    <w:name w:val="BulletList"/>
    <w:basedOn w:val="Normal"/>
    <w:link w:val="BulletListChar"/>
    <w:uiPriority w:val="10"/>
    <w:qFormat/>
    <w:rsid w:val="00EC0B96"/>
    <w:pPr>
      <w:numPr>
        <w:numId w:val="3"/>
      </w:numPr>
      <w:spacing w:line="360" w:lineRule="auto"/>
      <w:contextualSpacing/>
    </w:pPr>
    <w:rPr>
      <w:szCs w:val="20"/>
    </w:rPr>
  </w:style>
  <w:style w:type="character" w:customStyle="1" w:styleId="BulletListChar">
    <w:name w:val="BulletList Char"/>
    <w:basedOn w:val="DefaultParagraphFont"/>
    <w:link w:val="BulletList"/>
    <w:uiPriority w:val="10"/>
    <w:rsid w:val="00EC0B96"/>
    <w:rPr>
      <w:sz w:val="20"/>
      <w:szCs w:val="20"/>
    </w:rPr>
  </w:style>
  <w:style w:type="paragraph" w:customStyle="1" w:styleId="HeaderFirstPage">
    <w:name w:val="Header_FirstPage"/>
    <w:basedOn w:val="Header"/>
    <w:next w:val="Normal"/>
    <w:link w:val="HeaderFirstPageChar"/>
    <w:uiPriority w:val="99"/>
    <w:qFormat/>
    <w:rsid w:val="00EC0B96"/>
    <w:pPr>
      <w:jc w:val="left"/>
    </w:pPr>
  </w:style>
  <w:style w:type="character" w:customStyle="1" w:styleId="HeaderFirstPageChar">
    <w:name w:val="Header_FirstPage Char"/>
    <w:basedOn w:val="HeaderChar"/>
    <w:link w:val="HeaderFirstPage"/>
    <w:uiPriority w:val="99"/>
    <w:rsid w:val="00EC0B96"/>
    <w:rPr>
      <w:i/>
      <w:sz w:val="20"/>
      <w:szCs w:val="20"/>
    </w:rPr>
  </w:style>
  <w:style w:type="paragraph" w:customStyle="1" w:styleId="AbstractTitle">
    <w:name w:val="AbstractTitle"/>
    <w:basedOn w:val="Normal"/>
    <w:link w:val="AbstractTitleChar"/>
    <w:uiPriority w:val="9"/>
    <w:qFormat/>
    <w:rsid w:val="00EC0B96"/>
    <w:pPr>
      <w:jc w:val="center"/>
    </w:pPr>
    <w:rPr>
      <w:b/>
      <w:sz w:val="24"/>
    </w:rPr>
  </w:style>
  <w:style w:type="character" w:customStyle="1" w:styleId="AbstractTitleChar">
    <w:name w:val="AbstractTitle Char"/>
    <w:basedOn w:val="DefaultParagraphFont"/>
    <w:link w:val="AbstractTitle"/>
    <w:uiPriority w:val="9"/>
    <w:rsid w:val="00EC0B96"/>
    <w:rPr>
      <w:b/>
    </w:rPr>
  </w:style>
  <w:style w:type="paragraph" w:styleId="Caption">
    <w:name w:val="caption"/>
    <w:basedOn w:val="Normal"/>
    <w:next w:val="Normal"/>
    <w:link w:val="CaptionChar"/>
    <w:uiPriority w:val="94"/>
    <w:qFormat/>
    <w:rsid w:val="00EC0B96"/>
    <w:pPr>
      <w:spacing w:before="240"/>
      <w:jc w:val="center"/>
    </w:pPr>
    <w:rPr>
      <w:bCs/>
      <w:szCs w:val="20"/>
    </w:rPr>
  </w:style>
  <w:style w:type="paragraph" w:customStyle="1" w:styleId="TableCaptionSingleLine">
    <w:name w:val="TableCaptionSingleLine"/>
    <w:basedOn w:val="Caption"/>
    <w:link w:val="TableCaptionSingleLineChar"/>
    <w:uiPriority w:val="95"/>
    <w:qFormat/>
    <w:rsid w:val="00EC0B96"/>
    <w:pPr>
      <w:keepNext/>
    </w:pPr>
  </w:style>
  <w:style w:type="character" w:customStyle="1" w:styleId="CaptionChar">
    <w:name w:val="Caption Char"/>
    <w:basedOn w:val="DefaultParagraphFont"/>
    <w:link w:val="Caption"/>
    <w:uiPriority w:val="94"/>
    <w:rsid w:val="00EC0B96"/>
    <w:rPr>
      <w:bCs/>
      <w:sz w:val="20"/>
      <w:szCs w:val="20"/>
    </w:rPr>
  </w:style>
  <w:style w:type="character" w:customStyle="1" w:styleId="TableCaptionSingleLineChar">
    <w:name w:val="TableCaptionSingleLine Char"/>
    <w:basedOn w:val="CaptionChar"/>
    <w:link w:val="TableCaptionSingleLine"/>
    <w:uiPriority w:val="95"/>
    <w:rsid w:val="00EC0B96"/>
    <w:rPr>
      <w:bCs/>
      <w:sz w:val="20"/>
      <w:szCs w:val="20"/>
    </w:rPr>
  </w:style>
  <w:style w:type="paragraph" w:customStyle="1" w:styleId="TableCaptionMultiLine">
    <w:name w:val="TableCaptionMultiLine"/>
    <w:basedOn w:val="Normal"/>
    <w:link w:val="TableCaptionMultiLineChar"/>
    <w:uiPriority w:val="94"/>
    <w:qFormat/>
    <w:rsid w:val="00EC0B96"/>
    <w:pPr>
      <w:keepNext/>
      <w:keepLines/>
      <w:spacing w:before="240"/>
    </w:pPr>
    <w:rPr>
      <w:bCs/>
      <w:szCs w:val="20"/>
    </w:rPr>
  </w:style>
  <w:style w:type="character" w:customStyle="1" w:styleId="TableCaptionMultiLineChar">
    <w:name w:val="TableCaptionMultiLine Char"/>
    <w:basedOn w:val="DefaultParagraphFont"/>
    <w:link w:val="TableCaptionMultiLine"/>
    <w:uiPriority w:val="94"/>
    <w:rsid w:val="00EC0B96"/>
    <w:rPr>
      <w:bCs/>
      <w:sz w:val="20"/>
      <w:szCs w:val="20"/>
    </w:rPr>
  </w:style>
  <w:style w:type="paragraph" w:customStyle="1" w:styleId="ReferencesCitations">
    <w:name w:val="ReferencesCitations"/>
    <w:basedOn w:val="Normal"/>
    <w:link w:val="ReferencesCitationsChar"/>
    <w:uiPriority w:val="98"/>
    <w:qFormat/>
    <w:rsid w:val="00EC0B96"/>
    <w:pPr>
      <w:numPr>
        <w:numId w:val="6"/>
      </w:numPr>
      <w:pBdr>
        <w:top w:val="nil"/>
        <w:left w:val="nil"/>
        <w:bottom w:val="nil"/>
        <w:right w:val="nil"/>
        <w:between w:val="nil"/>
      </w:pBdr>
      <w:ind w:left="360"/>
      <w:contextualSpacing/>
    </w:pPr>
    <w:rPr>
      <w:color w:val="000000"/>
      <w:szCs w:val="20"/>
    </w:rPr>
  </w:style>
  <w:style w:type="character" w:customStyle="1" w:styleId="ReferencesCitationsChar">
    <w:name w:val="ReferencesCitations Char"/>
    <w:basedOn w:val="DefaultParagraphFont"/>
    <w:link w:val="ReferencesCitations"/>
    <w:uiPriority w:val="98"/>
    <w:rsid w:val="00EC0B96"/>
    <w:rPr>
      <w:color w:val="000000"/>
      <w:sz w:val="20"/>
      <w:szCs w:val="20"/>
    </w:rPr>
  </w:style>
  <w:style w:type="paragraph" w:customStyle="1" w:styleId="FigureCaptionMultiLine">
    <w:name w:val="FigureCaptionMultiLine"/>
    <w:basedOn w:val="TableCaptionMultiLine"/>
    <w:link w:val="FigureCaptionMultiLineChar"/>
    <w:uiPriority w:val="97"/>
    <w:qFormat/>
    <w:rsid w:val="00EC0B96"/>
    <w:pPr>
      <w:keepNext w:val="0"/>
    </w:pPr>
  </w:style>
  <w:style w:type="character" w:customStyle="1" w:styleId="FigureCaptionMultiLineChar">
    <w:name w:val="FigureCaptionMultiLine Char"/>
    <w:basedOn w:val="TableCaptionMultiLineChar"/>
    <w:link w:val="FigureCaptionMultiLine"/>
    <w:uiPriority w:val="97"/>
    <w:rsid w:val="00EC0B96"/>
    <w:rPr>
      <w:bCs/>
      <w:sz w:val="20"/>
      <w:szCs w:val="20"/>
    </w:rPr>
  </w:style>
  <w:style w:type="paragraph" w:customStyle="1" w:styleId="FigureCaptionSingleLine">
    <w:name w:val="FigureCaptionSingleLine"/>
    <w:basedOn w:val="TableCaptionSingleLine"/>
    <w:link w:val="FigureCaptionSingleLineChar"/>
    <w:uiPriority w:val="96"/>
    <w:qFormat/>
    <w:rsid w:val="00EC0B96"/>
    <w:pPr>
      <w:keepNext w:val="0"/>
    </w:pPr>
  </w:style>
  <w:style w:type="character" w:customStyle="1" w:styleId="FigureCaptionSingleLineChar">
    <w:name w:val="FigureCaptionSingleLine Char"/>
    <w:basedOn w:val="TableCaptionSingleLineChar"/>
    <w:link w:val="FigureCaptionSingleLine"/>
    <w:uiPriority w:val="96"/>
    <w:rsid w:val="00EC0B96"/>
    <w:rPr>
      <w:bCs/>
      <w:sz w:val="20"/>
      <w:szCs w:val="20"/>
    </w:rPr>
  </w:style>
  <w:style w:type="paragraph" w:customStyle="1" w:styleId="LineBeforeBulletList">
    <w:name w:val="LineBeforeBulletList"/>
    <w:basedOn w:val="Normal"/>
    <w:link w:val="LineBeforeBulletListChar"/>
    <w:uiPriority w:val="9"/>
    <w:qFormat/>
    <w:rsid w:val="00EC0B96"/>
    <w:pPr>
      <w:spacing w:after="120"/>
    </w:pPr>
  </w:style>
  <w:style w:type="character" w:customStyle="1" w:styleId="LineBeforeBulletListChar">
    <w:name w:val="LineBeforeBulletList Char"/>
    <w:basedOn w:val="DefaultParagraphFont"/>
    <w:link w:val="LineBeforeBulletList"/>
    <w:uiPriority w:val="9"/>
    <w:rsid w:val="00EC0B96"/>
    <w:rPr>
      <w:sz w:val="20"/>
    </w:rPr>
  </w:style>
  <w:style w:type="paragraph" w:customStyle="1" w:styleId="NoNumHeading">
    <w:name w:val="NoNumHeading"/>
    <w:basedOn w:val="Normal"/>
    <w:next w:val="Normal"/>
    <w:link w:val="NoNumHeadingChar"/>
    <w:uiPriority w:val="1"/>
    <w:qFormat/>
    <w:rsid w:val="00EC0B96"/>
    <w:pPr>
      <w:spacing w:after="0"/>
    </w:pPr>
    <w:rPr>
      <w:b/>
      <w:sz w:val="24"/>
    </w:rPr>
  </w:style>
  <w:style w:type="character" w:customStyle="1" w:styleId="NoNumHeadingChar">
    <w:name w:val="NoNumHeading Char"/>
    <w:basedOn w:val="DefaultParagraphFont"/>
    <w:link w:val="NoNumHeading"/>
    <w:uiPriority w:val="1"/>
    <w:rsid w:val="00EC0B9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7733">
      <w:bodyDiv w:val="1"/>
      <w:marLeft w:val="0"/>
      <w:marRight w:val="0"/>
      <w:marTop w:val="0"/>
      <w:marBottom w:val="0"/>
      <w:divBdr>
        <w:top w:val="none" w:sz="0" w:space="0" w:color="auto"/>
        <w:left w:val="none" w:sz="0" w:space="0" w:color="auto"/>
        <w:bottom w:val="none" w:sz="0" w:space="0" w:color="auto"/>
        <w:right w:val="none" w:sz="0" w:space="0" w:color="auto"/>
      </w:divBdr>
    </w:div>
    <w:div w:id="169688466">
      <w:bodyDiv w:val="1"/>
      <w:marLeft w:val="0"/>
      <w:marRight w:val="0"/>
      <w:marTop w:val="0"/>
      <w:marBottom w:val="0"/>
      <w:divBdr>
        <w:top w:val="none" w:sz="0" w:space="0" w:color="auto"/>
        <w:left w:val="none" w:sz="0" w:space="0" w:color="auto"/>
        <w:bottom w:val="none" w:sz="0" w:space="0" w:color="auto"/>
        <w:right w:val="none" w:sz="0" w:space="0" w:color="auto"/>
      </w:divBdr>
    </w:div>
    <w:div w:id="189270642">
      <w:bodyDiv w:val="1"/>
      <w:marLeft w:val="0"/>
      <w:marRight w:val="0"/>
      <w:marTop w:val="0"/>
      <w:marBottom w:val="0"/>
      <w:divBdr>
        <w:top w:val="none" w:sz="0" w:space="0" w:color="auto"/>
        <w:left w:val="none" w:sz="0" w:space="0" w:color="auto"/>
        <w:bottom w:val="none" w:sz="0" w:space="0" w:color="auto"/>
        <w:right w:val="none" w:sz="0" w:space="0" w:color="auto"/>
      </w:divBdr>
    </w:div>
    <w:div w:id="215747090">
      <w:bodyDiv w:val="1"/>
      <w:marLeft w:val="0"/>
      <w:marRight w:val="0"/>
      <w:marTop w:val="0"/>
      <w:marBottom w:val="0"/>
      <w:divBdr>
        <w:top w:val="none" w:sz="0" w:space="0" w:color="auto"/>
        <w:left w:val="none" w:sz="0" w:space="0" w:color="auto"/>
        <w:bottom w:val="none" w:sz="0" w:space="0" w:color="auto"/>
        <w:right w:val="none" w:sz="0" w:space="0" w:color="auto"/>
      </w:divBdr>
      <w:divsChild>
        <w:div w:id="565068113">
          <w:marLeft w:val="0"/>
          <w:marRight w:val="720"/>
          <w:marTop w:val="0"/>
          <w:marBottom w:val="0"/>
          <w:divBdr>
            <w:top w:val="none" w:sz="0" w:space="0" w:color="auto"/>
            <w:left w:val="none" w:sz="0" w:space="0" w:color="auto"/>
            <w:bottom w:val="none" w:sz="0" w:space="0" w:color="auto"/>
            <w:right w:val="none" w:sz="0" w:space="0" w:color="auto"/>
          </w:divBdr>
        </w:div>
        <w:div w:id="1307123814">
          <w:marLeft w:val="0"/>
          <w:marRight w:val="0"/>
          <w:marTop w:val="0"/>
          <w:marBottom w:val="0"/>
          <w:divBdr>
            <w:top w:val="none" w:sz="0" w:space="0" w:color="auto"/>
            <w:left w:val="none" w:sz="0" w:space="0" w:color="auto"/>
            <w:bottom w:val="none" w:sz="0" w:space="0" w:color="auto"/>
            <w:right w:val="none" w:sz="0" w:space="0" w:color="auto"/>
          </w:divBdr>
        </w:div>
      </w:divsChild>
    </w:div>
    <w:div w:id="420489058">
      <w:bodyDiv w:val="1"/>
      <w:marLeft w:val="0"/>
      <w:marRight w:val="0"/>
      <w:marTop w:val="0"/>
      <w:marBottom w:val="0"/>
      <w:divBdr>
        <w:top w:val="none" w:sz="0" w:space="0" w:color="auto"/>
        <w:left w:val="none" w:sz="0" w:space="0" w:color="auto"/>
        <w:bottom w:val="none" w:sz="0" w:space="0" w:color="auto"/>
        <w:right w:val="none" w:sz="0" w:space="0" w:color="auto"/>
      </w:divBdr>
    </w:div>
    <w:div w:id="442963327">
      <w:bodyDiv w:val="1"/>
      <w:marLeft w:val="0"/>
      <w:marRight w:val="0"/>
      <w:marTop w:val="0"/>
      <w:marBottom w:val="0"/>
      <w:divBdr>
        <w:top w:val="none" w:sz="0" w:space="0" w:color="auto"/>
        <w:left w:val="none" w:sz="0" w:space="0" w:color="auto"/>
        <w:bottom w:val="none" w:sz="0" w:space="0" w:color="auto"/>
        <w:right w:val="none" w:sz="0" w:space="0" w:color="auto"/>
      </w:divBdr>
    </w:div>
    <w:div w:id="472794615">
      <w:bodyDiv w:val="1"/>
      <w:marLeft w:val="0"/>
      <w:marRight w:val="0"/>
      <w:marTop w:val="0"/>
      <w:marBottom w:val="0"/>
      <w:divBdr>
        <w:top w:val="none" w:sz="0" w:space="0" w:color="auto"/>
        <w:left w:val="none" w:sz="0" w:space="0" w:color="auto"/>
        <w:bottom w:val="none" w:sz="0" w:space="0" w:color="auto"/>
        <w:right w:val="none" w:sz="0" w:space="0" w:color="auto"/>
      </w:divBdr>
    </w:div>
    <w:div w:id="598880030">
      <w:bodyDiv w:val="1"/>
      <w:marLeft w:val="0"/>
      <w:marRight w:val="0"/>
      <w:marTop w:val="0"/>
      <w:marBottom w:val="0"/>
      <w:divBdr>
        <w:top w:val="none" w:sz="0" w:space="0" w:color="auto"/>
        <w:left w:val="none" w:sz="0" w:space="0" w:color="auto"/>
        <w:bottom w:val="none" w:sz="0" w:space="0" w:color="auto"/>
        <w:right w:val="none" w:sz="0" w:space="0" w:color="auto"/>
      </w:divBdr>
    </w:div>
    <w:div w:id="610748159">
      <w:bodyDiv w:val="1"/>
      <w:marLeft w:val="0"/>
      <w:marRight w:val="0"/>
      <w:marTop w:val="0"/>
      <w:marBottom w:val="0"/>
      <w:divBdr>
        <w:top w:val="none" w:sz="0" w:space="0" w:color="auto"/>
        <w:left w:val="none" w:sz="0" w:space="0" w:color="auto"/>
        <w:bottom w:val="none" w:sz="0" w:space="0" w:color="auto"/>
        <w:right w:val="none" w:sz="0" w:space="0" w:color="auto"/>
      </w:divBdr>
    </w:div>
    <w:div w:id="644965624">
      <w:bodyDiv w:val="1"/>
      <w:marLeft w:val="0"/>
      <w:marRight w:val="0"/>
      <w:marTop w:val="0"/>
      <w:marBottom w:val="0"/>
      <w:divBdr>
        <w:top w:val="none" w:sz="0" w:space="0" w:color="auto"/>
        <w:left w:val="none" w:sz="0" w:space="0" w:color="auto"/>
        <w:bottom w:val="none" w:sz="0" w:space="0" w:color="auto"/>
        <w:right w:val="none" w:sz="0" w:space="0" w:color="auto"/>
      </w:divBdr>
    </w:div>
    <w:div w:id="667171657">
      <w:bodyDiv w:val="1"/>
      <w:marLeft w:val="0"/>
      <w:marRight w:val="0"/>
      <w:marTop w:val="0"/>
      <w:marBottom w:val="0"/>
      <w:divBdr>
        <w:top w:val="none" w:sz="0" w:space="0" w:color="auto"/>
        <w:left w:val="none" w:sz="0" w:space="0" w:color="auto"/>
        <w:bottom w:val="none" w:sz="0" w:space="0" w:color="auto"/>
        <w:right w:val="none" w:sz="0" w:space="0" w:color="auto"/>
      </w:divBdr>
    </w:div>
    <w:div w:id="692851938">
      <w:bodyDiv w:val="1"/>
      <w:marLeft w:val="0"/>
      <w:marRight w:val="0"/>
      <w:marTop w:val="0"/>
      <w:marBottom w:val="0"/>
      <w:divBdr>
        <w:top w:val="none" w:sz="0" w:space="0" w:color="auto"/>
        <w:left w:val="none" w:sz="0" w:space="0" w:color="auto"/>
        <w:bottom w:val="none" w:sz="0" w:space="0" w:color="auto"/>
        <w:right w:val="none" w:sz="0" w:space="0" w:color="auto"/>
      </w:divBdr>
    </w:div>
    <w:div w:id="697315127">
      <w:bodyDiv w:val="1"/>
      <w:marLeft w:val="0"/>
      <w:marRight w:val="0"/>
      <w:marTop w:val="0"/>
      <w:marBottom w:val="0"/>
      <w:divBdr>
        <w:top w:val="none" w:sz="0" w:space="0" w:color="auto"/>
        <w:left w:val="none" w:sz="0" w:space="0" w:color="auto"/>
        <w:bottom w:val="none" w:sz="0" w:space="0" w:color="auto"/>
        <w:right w:val="none" w:sz="0" w:space="0" w:color="auto"/>
      </w:divBdr>
      <w:divsChild>
        <w:div w:id="1701785300">
          <w:marLeft w:val="0"/>
          <w:marRight w:val="720"/>
          <w:marTop w:val="0"/>
          <w:marBottom w:val="0"/>
          <w:divBdr>
            <w:top w:val="none" w:sz="0" w:space="0" w:color="auto"/>
            <w:left w:val="none" w:sz="0" w:space="0" w:color="auto"/>
            <w:bottom w:val="none" w:sz="0" w:space="0" w:color="auto"/>
            <w:right w:val="none" w:sz="0" w:space="0" w:color="auto"/>
          </w:divBdr>
        </w:div>
        <w:div w:id="258804117">
          <w:marLeft w:val="0"/>
          <w:marRight w:val="0"/>
          <w:marTop w:val="0"/>
          <w:marBottom w:val="0"/>
          <w:divBdr>
            <w:top w:val="none" w:sz="0" w:space="0" w:color="auto"/>
            <w:left w:val="none" w:sz="0" w:space="0" w:color="auto"/>
            <w:bottom w:val="none" w:sz="0" w:space="0" w:color="auto"/>
            <w:right w:val="none" w:sz="0" w:space="0" w:color="auto"/>
          </w:divBdr>
        </w:div>
      </w:divsChild>
    </w:div>
    <w:div w:id="752632287">
      <w:bodyDiv w:val="1"/>
      <w:marLeft w:val="0"/>
      <w:marRight w:val="0"/>
      <w:marTop w:val="0"/>
      <w:marBottom w:val="0"/>
      <w:divBdr>
        <w:top w:val="none" w:sz="0" w:space="0" w:color="auto"/>
        <w:left w:val="none" w:sz="0" w:space="0" w:color="auto"/>
        <w:bottom w:val="none" w:sz="0" w:space="0" w:color="auto"/>
        <w:right w:val="none" w:sz="0" w:space="0" w:color="auto"/>
      </w:divBdr>
      <w:divsChild>
        <w:div w:id="347758938">
          <w:marLeft w:val="0"/>
          <w:marRight w:val="0"/>
          <w:marTop w:val="0"/>
          <w:marBottom w:val="0"/>
          <w:divBdr>
            <w:top w:val="single" w:sz="2" w:space="0" w:color="E3E3E3"/>
            <w:left w:val="single" w:sz="2" w:space="0" w:color="E3E3E3"/>
            <w:bottom w:val="single" w:sz="2" w:space="0" w:color="E3E3E3"/>
            <w:right w:val="single" w:sz="2" w:space="0" w:color="E3E3E3"/>
          </w:divBdr>
          <w:divsChild>
            <w:div w:id="650065060">
              <w:marLeft w:val="0"/>
              <w:marRight w:val="0"/>
              <w:marTop w:val="0"/>
              <w:marBottom w:val="0"/>
              <w:divBdr>
                <w:top w:val="single" w:sz="2" w:space="0" w:color="E3E3E3"/>
                <w:left w:val="single" w:sz="2" w:space="0" w:color="E3E3E3"/>
                <w:bottom w:val="single" w:sz="2" w:space="0" w:color="E3E3E3"/>
                <w:right w:val="single" w:sz="2" w:space="0" w:color="E3E3E3"/>
              </w:divBdr>
              <w:divsChild>
                <w:div w:id="1402828869">
                  <w:marLeft w:val="0"/>
                  <w:marRight w:val="0"/>
                  <w:marTop w:val="0"/>
                  <w:marBottom w:val="0"/>
                  <w:divBdr>
                    <w:top w:val="single" w:sz="2" w:space="0" w:color="E3E3E3"/>
                    <w:left w:val="single" w:sz="2" w:space="0" w:color="E3E3E3"/>
                    <w:bottom w:val="single" w:sz="2" w:space="0" w:color="E3E3E3"/>
                    <w:right w:val="single" w:sz="2" w:space="0" w:color="E3E3E3"/>
                  </w:divBdr>
                  <w:divsChild>
                    <w:div w:id="248778158">
                      <w:marLeft w:val="0"/>
                      <w:marRight w:val="0"/>
                      <w:marTop w:val="0"/>
                      <w:marBottom w:val="0"/>
                      <w:divBdr>
                        <w:top w:val="single" w:sz="2" w:space="0" w:color="E3E3E3"/>
                        <w:left w:val="single" w:sz="2" w:space="0" w:color="E3E3E3"/>
                        <w:bottom w:val="single" w:sz="2" w:space="0" w:color="E3E3E3"/>
                        <w:right w:val="single" w:sz="2" w:space="0" w:color="E3E3E3"/>
                      </w:divBdr>
                      <w:divsChild>
                        <w:div w:id="2035765047">
                          <w:marLeft w:val="0"/>
                          <w:marRight w:val="0"/>
                          <w:marTop w:val="0"/>
                          <w:marBottom w:val="0"/>
                          <w:divBdr>
                            <w:top w:val="single" w:sz="2" w:space="0" w:color="E3E3E3"/>
                            <w:left w:val="single" w:sz="2" w:space="0" w:color="E3E3E3"/>
                            <w:bottom w:val="single" w:sz="2" w:space="0" w:color="E3E3E3"/>
                            <w:right w:val="single" w:sz="2" w:space="0" w:color="E3E3E3"/>
                          </w:divBdr>
                          <w:divsChild>
                            <w:div w:id="380637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637177020">
                                  <w:marLeft w:val="0"/>
                                  <w:marRight w:val="0"/>
                                  <w:marTop w:val="0"/>
                                  <w:marBottom w:val="0"/>
                                  <w:divBdr>
                                    <w:top w:val="single" w:sz="2" w:space="0" w:color="E3E3E3"/>
                                    <w:left w:val="single" w:sz="2" w:space="0" w:color="E3E3E3"/>
                                    <w:bottom w:val="single" w:sz="2" w:space="0" w:color="E3E3E3"/>
                                    <w:right w:val="single" w:sz="2" w:space="0" w:color="E3E3E3"/>
                                  </w:divBdr>
                                  <w:divsChild>
                                    <w:div w:id="1296133307">
                                      <w:marLeft w:val="0"/>
                                      <w:marRight w:val="0"/>
                                      <w:marTop w:val="0"/>
                                      <w:marBottom w:val="0"/>
                                      <w:divBdr>
                                        <w:top w:val="single" w:sz="2" w:space="0" w:color="E3E3E3"/>
                                        <w:left w:val="single" w:sz="2" w:space="0" w:color="E3E3E3"/>
                                        <w:bottom w:val="single" w:sz="2" w:space="0" w:color="E3E3E3"/>
                                        <w:right w:val="single" w:sz="2" w:space="0" w:color="E3E3E3"/>
                                      </w:divBdr>
                                      <w:divsChild>
                                        <w:div w:id="100028867">
                                          <w:marLeft w:val="0"/>
                                          <w:marRight w:val="0"/>
                                          <w:marTop w:val="0"/>
                                          <w:marBottom w:val="0"/>
                                          <w:divBdr>
                                            <w:top w:val="single" w:sz="2" w:space="0" w:color="E3E3E3"/>
                                            <w:left w:val="single" w:sz="2" w:space="0" w:color="E3E3E3"/>
                                            <w:bottom w:val="single" w:sz="2" w:space="0" w:color="E3E3E3"/>
                                            <w:right w:val="single" w:sz="2" w:space="0" w:color="E3E3E3"/>
                                          </w:divBdr>
                                          <w:divsChild>
                                            <w:div w:id="1764302587">
                                              <w:marLeft w:val="0"/>
                                              <w:marRight w:val="0"/>
                                              <w:marTop w:val="0"/>
                                              <w:marBottom w:val="0"/>
                                              <w:divBdr>
                                                <w:top w:val="single" w:sz="2" w:space="0" w:color="E3E3E3"/>
                                                <w:left w:val="single" w:sz="2" w:space="0" w:color="E3E3E3"/>
                                                <w:bottom w:val="single" w:sz="2" w:space="0" w:color="E3E3E3"/>
                                                <w:right w:val="single" w:sz="2" w:space="0" w:color="E3E3E3"/>
                                              </w:divBdr>
                                              <w:divsChild>
                                                <w:div w:id="1873302450">
                                                  <w:marLeft w:val="0"/>
                                                  <w:marRight w:val="0"/>
                                                  <w:marTop w:val="0"/>
                                                  <w:marBottom w:val="0"/>
                                                  <w:divBdr>
                                                    <w:top w:val="single" w:sz="2" w:space="0" w:color="E3E3E3"/>
                                                    <w:left w:val="single" w:sz="2" w:space="0" w:color="E3E3E3"/>
                                                    <w:bottom w:val="single" w:sz="2" w:space="0" w:color="E3E3E3"/>
                                                    <w:right w:val="single" w:sz="2" w:space="0" w:color="E3E3E3"/>
                                                  </w:divBdr>
                                                  <w:divsChild>
                                                    <w:div w:id="1486320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6162131">
          <w:marLeft w:val="0"/>
          <w:marRight w:val="0"/>
          <w:marTop w:val="0"/>
          <w:marBottom w:val="0"/>
          <w:divBdr>
            <w:top w:val="none" w:sz="0" w:space="0" w:color="auto"/>
            <w:left w:val="none" w:sz="0" w:space="0" w:color="auto"/>
            <w:bottom w:val="none" w:sz="0" w:space="0" w:color="auto"/>
            <w:right w:val="none" w:sz="0" w:space="0" w:color="auto"/>
          </w:divBdr>
        </w:div>
      </w:divsChild>
    </w:div>
    <w:div w:id="921834317">
      <w:bodyDiv w:val="1"/>
      <w:marLeft w:val="0"/>
      <w:marRight w:val="0"/>
      <w:marTop w:val="0"/>
      <w:marBottom w:val="0"/>
      <w:divBdr>
        <w:top w:val="none" w:sz="0" w:space="0" w:color="auto"/>
        <w:left w:val="none" w:sz="0" w:space="0" w:color="auto"/>
        <w:bottom w:val="none" w:sz="0" w:space="0" w:color="auto"/>
        <w:right w:val="none" w:sz="0" w:space="0" w:color="auto"/>
      </w:divBdr>
    </w:div>
    <w:div w:id="930970235">
      <w:bodyDiv w:val="1"/>
      <w:marLeft w:val="0"/>
      <w:marRight w:val="0"/>
      <w:marTop w:val="0"/>
      <w:marBottom w:val="0"/>
      <w:divBdr>
        <w:top w:val="none" w:sz="0" w:space="0" w:color="auto"/>
        <w:left w:val="none" w:sz="0" w:space="0" w:color="auto"/>
        <w:bottom w:val="none" w:sz="0" w:space="0" w:color="auto"/>
        <w:right w:val="none" w:sz="0" w:space="0" w:color="auto"/>
      </w:divBdr>
    </w:div>
    <w:div w:id="958339142">
      <w:bodyDiv w:val="1"/>
      <w:marLeft w:val="0"/>
      <w:marRight w:val="0"/>
      <w:marTop w:val="0"/>
      <w:marBottom w:val="0"/>
      <w:divBdr>
        <w:top w:val="none" w:sz="0" w:space="0" w:color="auto"/>
        <w:left w:val="none" w:sz="0" w:space="0" w:color="auto"/>
        <w:bottom w:val="none" w:sz="0" w:space="0" w:color="auto"/>
        <w:right w:val="none" w:sz="0" w:space="0" w:color="auto"/>
      </w:divBdr>
      <w:divsChild>
        <w:div w:id="1797142937">
          <w:marLeft w:val="0"/>
          <w:marRight w:val="0"/>
          <w:marTop w:val="0"/>
          <w:marBottom w:val="0"/>
          <w:divBdr>
            <w:top w:val="single" w:sz="2" w:space="0" w:color="E3E3E3"/>
            <w:left w:val="single" w:sz="2" w:space="0" w:color="E3E3E3"/>
            <w:bottom w:val="single" w:sz="2" w:space="0" w:color="E3E3E3"/>
            <w:right w:val="single" w:sz="2" w:space="0" w:color="E3E3E3"/>
          </w:divBdr>
          <w:divsChild>
            <w:div w:id="2020572718">
              <w:marLeft w:val="0"/>
              <w:marRight w:val="0"/>
              <w:marTop w:val="0"/>
              <w:marBottom w:val="0"/>
              <w:divBdr>
                <w:top w:val="single" w:sz="2" w:space="0" w:color="E3E3E3"/>
                <w:left w:val="single" w:sz="2" w:space="0" w:color="E3E3E3"/>
                <w:bottom w:val="single" w:sz="2" w:space="0" w:color="E3E3E3"/>
                <w:right w:val="single" w:sz="2" w:space="0" w:color="E3E3E3"/>
              </w:divBdr>
              <w:divsChild>
                <w:div w:id="840315494">
                  <w:marLeft w:val="0"/>
                  <w:marRight w:val="0"/>
                  <w:marTop w:val="0"/>
                  <w:marBottom w:val="0"/>
                  <w:divBdr>
                    <w:top w:val="single" w:sz="2" w:space="0" w:color="E3E3E3"/>
                    <w:left w:val="single" w:sz="2" w:space="0" w:color="E3E3E3"/>
                    <w:bottom w:val="single" w:sz="2" w:space="0" w:color="E3E3E3"/>
                    <w:right w:val="single" w:sz="2" w:space="0" w:color="E3E3E3"/>
                  </w:divBdr>
                  <w:divsChild>
                    <w:div w:id="269514625">
                      <w:marLeft w:val="0"/>
                      <w:marRight w:val="0"/>
                      <w:marTop w:val="0"/>
                      <w:marBottom w:val="0"/>
                      <w:divBdr>
                        <w:top w:val="single" w:sz="2" w:space="0" w:color="E3E3E3"/>
                        <w:left w:val="single" w:sz="2" w:space="0" w:color="E3E3E3"/>
                        <w:bottom w:val="single" w:sz="2" w:space="0" w:color="E3E3E3"/>
                        <w:right w:val="single" w:sz="2" w:space="0" w:color="E3E3E3"/>
                      </w:divBdr>
                      <w:divsChild>
                        <w:div w:id="975136572">
                          <w:marLeft w:val="0"/>
                          <w:marRight w:val="0"/>
                          <w:marTop w:val="0"/>
                          <w:marBottom w:val="0"/>
                          <w:divBdr>
                            <w:top w:val="single" w:sz="2" w:space="0" w:color="E3E3E3"/>
                            <w:left w:val="single" w:sz="2" w:space="0" w:color="E3E3E3"/>
                            <w:bottom w:val="single" w:sz="2" w:space="0" w:color="E3E3E3"/>
                            <w:right w:val="single" w:sz="2" w:space="0" w:color="E3E3E3"/>
                          </w:divBdr>
                          <w:divsChild>
                            <w:div w:id="2072193479">
                              <w:marLeft w:val="0"/>
                              <w:marRight w:val="0"/>
                              <w:marTop w:val="100"/>
                              <w:marBottom w:val="100"/>
                              <w:divBdr>
                                <w:top w:val="single" w:sz="2" w:space="0" w:color="E3E3E3"/>
                                <w:left w:val="single" w:sz="2" w:space="0" w:color="E3E3E3"/>
                                <w:bottom w:val="single" w:sz="2" w:space="0" w:color="E3E3E3"/>
                                <w:right w:val="single" w:sz="2" w:space="0" w:color="E3E3E3"/>
                              </w:divBdr>
                              <w:divsChild>
                                <w:div w:id="653684347">
                                  <w:marLeft w:val="0"/>
                                  <w:marRight w:val="0"/>
                                  <w:marTop w:val="0"/>
                                  <w:marBottom w:val="0"/>
                                  <w:divBdr>
                                    <w:top w:val="single" w:sz="2" w:space="0" w:color="E3E3E3"/>
                                    <w:left w:val="single" w:sz="2" w:space="0" w:color="E3E3E3"/>
                                    <w:bottom w:val="single" w:sz="2" w:space="0" w:color="E3E3E3"/>
                                    <w:right w:val="single" w:sz="2" w:space="0" w:color="E3E3E3"/>
                                  </w:divBdr>
                                  <w:divsChild>
                                    <w:div w:id="312683094">
                                      <w:marLeft w:val="0"/>
                                      <w:marRight w:val="0"/>
                                      <w:marTop w:val="0"/>
                                      <w:marBottom w:val="0"/>
                                      <w:divBdr>
                                        <w:top w:val="single" w:sz="2" w:space="0" w:color="E3E3E3"/>
                                        <w:left w:val="single" w:sz="2" w:space="0" w:color="E3E3E3"/>
                                        <w:bottom w:val="single" w:sz="2" w:space="0" w:color="E3E3E3"/>
                                        <w:right w:val="single" w:sz="2" w:space="0" w:color="E3E3E3"/>
                                      </w:divBdr>
                                      <w:divsChild>
                                        <w:div w:id="1878930226">
                                          <w:marLeft w:val="0"/>
                                          <w:marRight w:val="0"/>
                                          <w:marTop w:val="0"/>
                                          <w:marBottom w:val="0"/>
                                          <w:divBdr>
                                            <w:top w:val="single" w:sz="2" w:space="0" w:color="E3E3E3"/>
                                            <w:left w:val="single" w:sz="2" w:space="0" w:color="E3E3E3"/>
                                            <w:bottom w:val="single" w:sz="2" w:space="0" w:color="E3E3E3"/>
                                            <w:right w:val="single" w:sz="2" w:space="0" w:color="E3E3E3"/>
                                          </w:divBdr>
                                          <w:divsChild>
                                            <w:div w:id="1479225707">
                                              <w:marLeft w:val="0"/>
                                              <w:marRight w:val="0"/>
                                              <w:marTop w:val="0"/>
                                              <w:marBottom w:val="0"/>
                                              <w:divBdr>
                                                <w:top w:val="single" w:sz="2" w:space="0" w:color="E3E3E3"/>
                                                <w:left w:val="single" w:sz="2" w:space="0" w:color="E3E3E3"/>
                                                <w:bottom w:val="single" w:sz="2" w:space="0" w:color="E3E3E3"/>
                                                <w:right w:val="single" w:sz="2" w:space="0" w:color="E3E3E3"/>
                                              </w:divBdr>
                                              <w:divsChild>
                                                <w:div w:id="670912249">
                                                  <w:marLeft w:val="0"/>
                                                  <w:marRight w:val="0"/>
                                                  <w:marTop w:val="0"/>
                                                  <w:marBottom w:val="0"/>
                                                  <w:divBdr>
                                                    <w:top w:val="single" w:sz="2" w:space="0" w:color="E3E3E3"/>
                                                    <w:left w:val="single" w:sz="2" w:space="0" w:color="E3E3E3"/>
                                                    <w:bottom w:val="single" w:sz="2" w:space="0" w:color="E3E3E3"/>
                                                    <w:right w:val="single" w:sz="2" w:space="0" w:color="E3E3E3"/>
                                                  </w:divBdr>
                                                  <w:divsChild>
                                                    <w:div w:id="923419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4173113">
          <w:marLeft w:val="0"/>
          <w:marRight w:val="0"/>
          <w:marTop w:val="0"/>
          <w:marBottom w:val="0"/>
          <w:divBdr>
            <w:top w:val="none" w:sz="0" w:space="0" w:color="auto"/>
            <w:left w:val="none" w:sz="0" w:space="0" w:color="auto"/>
            <w:bottom w:val="none" w:sz="0" w:space="0" w:color="auto"/>
            <w:right w:val="none" w:sz="0" w:space="0" w:color="auto"/>
          </w:divBdr>
        </w:div>
      </w:divsChild>
    </w:div>
    <w:div w:id="986710304">
      <w:bodyDiv w:val="1"/>
      <w:marLeft w:val="0"/>
      <w:marRight w:val="0"/>
      <w:marTop w:val="0"/>
      <w:marBottom w:val="0"/>
      <w:divBdr>
        <w:top w:val="none" w:sz="0" w:space="0" w:color="auto"/>
        <w:left w:val="none" w:sz="0" w:space="0" w:color="auto"/>
        <w:bottom w:val="none" w:sz="0" w:space="0" w:color="auto"/>
        <w:right w:val="none" w:sz="0" w:space="0" w:color="auto"/>
      </w:divBdr>
    </w:div>
    <w:div w:id="1039554465">
      <w:bodyDiv w:val="1"/>
      <w:marLeft w:val="0"/>
      <w:marRight w:val="0"/>
      <w:marTop w:val="0"/>
      <w:marBottom w:val="0"/>
      <w:divBdr>
        <w:top w:val="none" w:sz="0" w:space="0" w:color="auto"/>
        <w:left w:val="none" w:sz="0" w:space="0" w:color="auto"/>
        <w:bottom w:val="none" w:sz="0" w:space="0" w:color="auto"/>
        <w:right w:val="none" w:sz="0" w:space="0" w:color="auto"/>
      </w:divBdr>
    </w:div>
    <w:div w:id="1105685449">
      <w:bodyDiv w:val="1"/>
      <w:marLeft w:val="0"/>
      <w:marRight w:val="0"/>
      <w:marTop w:val="0"/>
      <w:marBottom w:val="0"/>
      <w:divBdr>
        <w:top w:val="none" w:sz="0" w:space="0" w:color="auto"/>
        <w:left w:val="none" w:sz="0" w:space="0" w:color="auto"/>
        <w:bottom w:val="none" w:sz="0" w:space="0" w:color="auto"/>
        <w:right w:val="none" w:sz="0" w:space="0" w:color="auto"/>
      </w:divBdr>
    </w:div>
    <w:div w:id="1220440356">
      <w:bodyDiv w:val="1"/>
      <w:marLeft w:val="0"/>
      <w:marRight w:val="0"/>
      <w:marTop w:val="0"/>
      <w:marBottom w:val="0"/>
      <w:divBdr>
        <w:top w:val="none" w:sz="0" w:space="0" w:color="auto"/>
        <w:left w:val="none" w:sz="0" w:space="0" w:color="auto"/>
        <w:bottom w:val="none" w:sz="0" w:space="0" w:color="auto"/>
        <w:right w:val="none" w:sz="0" w:space="0" w:color="auto"/>
      </w:divBdr>
    </w:div>
    <w:div w:id="1232302676">
      <w:bodyDiv w:val="1"/>
      <w:marLeft w:val="0"/>
      <w:marRight w:val="0"/>
      <w:marTop w:val="0"/>
      <w:marBottom w:val="0"/>
      <w:divBdr>
        <w:top w:val="none" w:sz="0" w:space="0" w:color="auto"/>
        <w:left w:val="none" w:sz="0" w:space="0" w:color="auto"/>
        <w:bottom w:val="none" w:sz="0" w:space="0" w:color="auto"/>
        <w:right w:val="none" w:sz="0" w:space="0" w:color="auto"/>
      </w:divBdr>
    </w:div>
    <w:div w:id="1256790131">
      <w:bodyDiv w:val="1"/>
      <w:marLeft w:val="0"/>
      <w:marRight w:val="0"/>
      <w:marTop w:val="0"/>
      <w:marBottom w:val="0"/>
      <w:divBdr>
        <w:top w:val="none" w:sz="0" w:space="0" w:color="auto"/>
        <w:left w:val="none" w:sz="0" w:space="0" w:color="auto"/>
        <w:bottom w:val="none" w:sz="0" w:space="0" w:color="auto"/>
        <w:right w:val="none" w:sz="0" w:space="0" w:color="auto"/>
      </w:divBdr>
    </w:div>
    <w:div w:id="1280986385">
      <w:bodyDiv w:val="1"/>
      <w:marLeft w:val="0"/>
      <w:marRight w:val="0"/>
      <w:marTop w:val="0"/>
      <w:marBottom w:val="0"/>
      <w:divBdr>
        <w:top w:val="none" w:sz="0" w:space="0" w:color="auto"/>
        <w:left w:val="none" w:sz="0" w:space="0" w:color="auto"/>
        <w:bottom w:val="none" w:sz="0" w:space="0" w:color="auto"/>
        <w:right w:val="none" w:sz="0" w:space="0" w:color="auto"/>
      </w:divBdr>
    </w:div>
    <w:div w:id="1404376168">
      <w:bodyDiv w:val="1"/>
      <w:marLeft w:val="0"/>
      <w:marRight w:val="0"/>
      <w:marTop w:val="0"/>
      <w:marBottom w:val="0"/>
      <w:divBdr>
        <w:top w:val="none" w:sz="0" w:space="0" w:color="auto"/>
        <w:left w:val="none" w:sz="0" w:space="0" w:color="auto"/>
        <w:bottom w:val="none" w:sz="0" w:space="0" w:color="auto"/>
        <w:right w:val="none" w:sz="0" w:space="0" w:color="auto"/>
      </w:divBdr>
    </w:div>
    <w:div w:id="1588809002">
      <w:bodyDiv w:val="1"/>
      <w:marLeft w:val="0"/>
      <w:marRight w:val="0"/>
      <w:marTop w:val="0"/>
      <w:marBottom w:val="0"/>
      <w:divBdr>
        <w:top w:val="none" w:sz="0" w:space="0" w:color="auto"/>
        <w:left w:val="none" w:sz="0" w:space="0" w:color="auto"/>
        <w:bottom w:val="none" w:sz="0" w:space="0" w:color="auto"/>
        <w:right w:val="none" w:sz="0" w:space="0" w:color="auto"/>
      </w:divBdr>
    </w:div>
    <w:div w:id="1594704968">
      <w:bodyDiv w:val="1"/>
      <w:marLeft w:val="0"/>
      <w:marRight w:val="0"/>
      <w:marTop w:val="0"/>
      <w:marBottom w:val="0"/>
      <w:divBdr>
        <w:top w:val="none" w:sz="0" w:space="0" w:color="auto"/>
        <w:left w:val="none" w:sz="0" w:space="0" w:color="auto"/>
        <w:bottom w:val="none" w:sz="0" w:space="0" w:color="auto"/>
        <w:right w:val="none" w:sz="0" w:space="0" w:color="auto"/>
      </w:divBdr>
      <w:divsChild>
        <w:div w:id="1594582990">
          <w:marLeft w:val="0"/>
          <w:marRight w:val="0"/>
          <w:marTop w:val="0"/>
          <w:marBottom w:val="0"/>
          <w:divBdr>
            <w:top w:val="single" w:sz="2" w:space="0" w:color="E3E3E3"/>
            <w:left w:val="single" w:sz="2" w:space="0" w:color="E3E3E3"/>
            <w:bottom w:val="single" w:sz="2" w:space="0" w:color="E3E3E3"/>
            <w:right w:val="single" w:sz="2" w:space="0" w:color="E3E3E3"/>
          </w:divBdr>
          <w:divsChild>
            <w:div w:id="592200641">
              <w:marLeft w:val="0"/>
              <w:marRight w:val="0"/>
              <w:marTop w:val="0"/>
              <w:marBottom w:val="0"/>
              <w:divBdr>
                <w:top w:val="single" w:sz="2" w:space="0" w:color="E3E3E3"/>
                <w:left w:val="single" w:sz="2" w:space="0" w:color="E3E3E3"/>
                <w:bottom w:val="single" w:sz="2" w:space="0" w:color="E3E3E3"/>
                <w:right w:val="single" w:sz="2" w:space="0" w:color="E3E3E3"/>
              </w:divBdr>
              <w:divsChild>
                <w:div w:id="614750338">
                  <w:marLeft w:val="0"/>
                  <w:marRight w:val="0"/>
                  <w:marTop w:val="0"/>
                  <w:marBottom w:val="0"/>
                  <w:divBdr>
                    <w:top w:val="single" w:sz="2" w:space="0" w:color="E3E3E3"/>
                    <w:left w:val="single" w:sz="2" w:space="0" w:color="E3E3E3"/>
                    <w:bottom w:val="single" w:sz="2" w:space="0" w:color="E3E3E3"/>
                    <w:right w:val="single" w:sz="2" w:space="0" w:color="E3E3E3"/>
                  </w:divBdr>
                  <w:divsChild>
                    <w:div w:id="1489244255">
                      <w:marLeft w:val="0"/>
                      <w:marRight w:val="0"/>
                      <w:marTop w:val="0"/>
                      <w:marBottom w:val="0"/>
                      <w:divBdr>
                        <w:top w:val="single" w:sz="2" w:space="0" w:color="E3E3E3"/>
                        <w:left w:val="single" w:sz="2" w:space="0" w:color="E3E3E3"/>
                        <w:bottom w:val="single" w:sz="2" w:space="0" w:color="E3E3E3"/>
                        <w:right w:val="single" w:sz="2" w:space="0" w:color="E3E3E3"/>
                      </w:divBdr>
                      <w:divsChild>
                        <w:div w:id="1752921699">
                          <w:marLeft w:val="0"/>
                          <w:marRight w:val="0"/>
                          <w:marTop w:val="0"/>
                          <w:marBottom w:val="0"/>
                          <w:divBdr>
                            <w:top w:val="single" w:sz="2" w:space="0" w:color="E3E3E3"/>
                            <w:left w:val="single" w:sz="2" w:space="0" w:color="E3E3E3"/>
                            <w:bottom w:val="single" w:sz="2" w:space="0" w:color="E3E3E3"/>
                            <w:right w:val="single" w:sz="2" w:space="0" w:color="E3E3E3"/>
                          </w:divBdr>
                          <w:divsChild>
                            <w:div w:id="1830243643">
                              <w:marLeft w:val="0"/>
                              <w:marRight w:val="0"/>
                              <w:marTop w:val="100"/>
                              <w:marBottom w:val="100"/>
                              <w:divBdr>
                                <w:top w:val="single" w:sz="2" w:space="0" w:color="E3E3E3"/>
                                <w:left w:val="single" w:sz="2" w:space="0" w:color="E3E3E3"/>
                                <w:bottom w:val="single" w:sz="2" w:space="0" w:color="E3E3E3"/>
                                <w:right w:val="single" w:sz="2" w:space="0" w:color="E3E3E3"/>
                              </w:divBdr>
                              <w:divsChild>
                                <w:div w:id="604313534">
                                  <w:marLeft w:val="0"/>
                                  <w:marRight w:val="0"/>
                                  <w:marTop w:val="0"/>
                                  <w:marBottom w:val="0"/>
                                  <w:divBdr>
                                    <w:top w:val="single" w:sz="2" w:space="0" w:color="E3E3E3"/>
                                    <w:left w:val="single" w:sz="2" w:space="0" w:color="E3E3E3"/>
                                    <w:bottom w:val="single" w:sz="2" w:space="0" w:color="E3E3E3"/>
                                    <w:right w:val="single" w:sz="2" w:space="0" w:color="E3E3E3"/>
                                  </w:divBdr>
                                  <w:divsChild>
                                    <w:div w:id="1855456621">
                                      <w:marLeft w:val="0"/>
                                      <w:marRight w:val="0"/>
                                      <w:marTop w:val="0"/>
                                      <w:marBottom w:val="0"/>
                                      <w:divBdr>
                                        <w:top w:val="single" w:sz="2" w:space="0" w:color="E3E3E3"/>
                                        <w:left w:val="single" w:sz="2" w:space="0" w:color="E3E3E3"/>
                                        <w:bottom w:val="single" w:sz="2" w:space="0" w:color="E3E3E3"/>
                                        <w:right w:val="single" w:sz="2" w:space="0" w:color="E3E3E3"/>
                                      </w:divBdr>
                                      <w:divsChild>
                                        <w:div w:id="1451901526">
                                          <w:marLeft w:val="0"/>
                                          <w:marRight w:val="0"/>
                                          <w:marTop w:val="0"/>
                                          <w:marBottom w:val="0"/>
                                          <w:divBdr>
                                            <w:top w:val="single" w:sz="2" w:space="0" w:color="E3E3E3"/>
                                            <w:left w:val="single" w:sz="2" w:space="0" w:color="E3E3E3"/>
                                            <w:bottom w:val="single" w:sz="2" w:space="0" w:color="E3E3E3"/>
                                            <w:right w:val="single" w:sz="2" w:space="0" w:color="E3E3E3"/>
                                          </w:divBdr>
                                          <w:divsChild>
                                            <w:div w:id="1360549346">
                                              <w:marLeft w:val="0"/>
                                              <w:marRight w:val="0"/>
                                              <w:marTop w:val="0"/>
                                              <w:marBottom w:val="0"/>
                                              <w:divBdr>
                                                <w:top w:val="single" w:sz="2" w:space="0" w:color="E3E3E3"/>
                                                <w:left w:val="single" w:sz="2" w:space="0" w:color="E3E3E3"/>
                                                <w:bottom w:val="single" w:sz="2" w:space="0" w:color="E3E3E3"/>
                                                <w:right w:val="single" w:sz="2" w:space="0" w:color="E3E3E3"/>
                                              </w:divBdr>
                                              <w:divsChild>
                                                <w:div w:id="1796872776">
                                                  <w:marLeft w:val="0"/>
                                                  <w:marRight w:val="0"/>
                                                  <w:marTop w:val="0"/>
                                                  <w:marBottom w:val="0"/>
                                                  <w:divBdr>
                                                    <w:top w:val="single" w:sz="2" w:space="0" w:color="E3E3E3"/>
                                                    <w:left w:val="single" w:sz="2" w:space="0" w:color="E3E3E3"/>
                                                    <w:bottom w:val="single" w:sz="2" w:space="0" w:color="E3E3E3"/>
                                                    <w:right w:val="single" w:sz="2" w:space="0" w:color="E3E3E3"/>
                                                  </w:divBdr>
                                                  <w:divsChild>
                                                    <w:div w:id="29163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2717117">
          <w:marLeft w:val="0"/>
          <w:marRight w:val="0"/>
          <w:marTop w:val="0"/>
          <w:marBottom w:val="0"/>
          <w:divBdr>
            <w:top w:val="none" w:sz="0" w:space="0" w:color="auto"/>
            <w:left w:val="none" w:sz="0" w:space="0" w:color="auto"/>
            <w:bottom w:val="none" w:sz="0" w:space="0" w:color="auto"/>
            <w:right w:val="none" w:sz="0" w:space="0" w:color="auto"/>
          </w:divBdr>
        </w:div>
      </w:divsChild>
    </w:div>
    <w:div w:id="1803500913">
      <w:bodyDiv w:val="1"/>
      <w:marLeft w:val="0"/>
      <w:marRight w:val="0"/>
      <w:marTop w:val="0"/>
      <w:marBottom w:val="0"/>
      <w:divBdr>
        <w:top w:val="none" w:sz="0" w:space="0" w:color="auto"/>
        <w:left w:val="none" w:sz="0" w:space="0" w:color="auto"/>
        <w:bottom w:val="none" w:sz="0" w:space="0" w:color="auto"/>
        <w:right w:val="none" w:sz="0" w:space="0" w:color="auto"/>
      </w:divBdr>
    </w:div>
    <w:div w:id="1829638151">
      <w:bodyDiv w:val="1"/>
      <w:marLeft w:val="0"/>
      <w:marRight w:val="0"/>
      <w:marTop w:val="0"/>
      <w:marBottom w:val="0"/>
      <w:divBdr>
        <w:top w:val="none" w:sz="0" w:space="0" w:color="auto"/>
        <w:left w:val="none" w:sz="0" w:space="0" w:color="auto"/>
        <w:bottom w:val="none" w:sz="0" w:space="0" w:color="auto"/>
        <w:right w:val="none" w:sz="0" w:space="0" w:color="auto"/>
      </w:divBdr>
    </w:div>
    <w:div w:id="1839274747">
      <w:bodyDiv w:val="1"/>
      <w:marLeft w:val="0"/>
      <w:marRight w:val="0"/>
      <w:marTop w:val="0"/>
      <w:marBottom w:val="0"/>
      <w:divBdr>
        <w:top w:val="none" w:sz="0" w:space="0" w:color="auto"/>
        <w:left w:val="none" w:sz="0" w:space="0" w:color="auto"/>
        <w:bottom w:val="none" w:sz="0" w:space="0" w:color="auto"/>
        <w:right w:val="none" w:sz="0" w:space="0" w:color="auto"/>
      </w:divBdr>
      <w:divsChild>
        <w:div w:id="1410077649">
          <w:marLeft w:val="0"/>
          <w:marRight w:val="0"/>
          <w:marTop w:val="0"/>
          <w:marBottom w:val="0"/>
          <w:divBdr>
            <w:top w:val="single" w:sz="2" w:space="0" w:color="E3E3E3"/>
            <w:left w:val="single" w:sz="2" w:space="0" w:color="E3E3E3"/>
            <w:bottom w:val="single" w:sz="2" w:space="0" w:color="E3E3E3"/>
            <w:right w:val="single" w:sz="2" w:space="0" w:color="E3E3E3"/>
          </w:divBdr>
          <w:divsChild>
            <w:div w:id="602297979">
              <w:marLeft w:val="0"/>
              <w:marRight w:val="0"/>
              <w:marTop w:val="0"/>
              <w:marBottom w:val="0"/>
              <w:divBdr>
                <w:top w:val="single" w:sz="2" w:space="0" w:color="E3E3E3"/>
                <w:left w:val="single" w:sz="2" w:space="0" w:color="E3E3E3"/>
                <w:bottom w:val="single" w:sz="2" w:space="0" w:color="E3E3E3"/>
                <w:right w:val="single" w:sz="2" w:space="0" w:color="E3E3E3"/>
              </w:divBdr>
              <w:divsChild>
                <w:div w:id="1864249231">
                  <w:marLeft w:val="0"/>
                  <w:marRight w:val="0"/>
                  <w:marTop w:val="0"/>
                  <w:marBottom w:val="0"/>
                  <w:divBdr>
                    <w:top w:val="single" w:sz="2" w:space="0" w:color="E3E3E3"/>
                    <w:left w:val="single" w:sz="2" w:space="0" w:color="E3E3E3"/>
                    <w:bottom w:val="single" w:sz="2" w:space="0" w:color="E3E3E3"/>
                    <w:right w:val="single" w:sz="2" w:space="0" w:color="E3E3E3"/>
                  </w:divBdr>
                  <w:divsChild>
                    <w:div w:id="182208256">
                      <w:marLeft w:val="0"/>
                      <w:marRight w:val="0"/>
                      <w:marTop w:val="0"/>
                      <w:marBottom w:val="0"/>
                      <w:divBdr>
                        <w:top w:val="single" w:sz="2" w:space="0" w:color="E3E3E3"/>
                        <w:left w:val="single" w:sz="2" w:space="0" w:color="E3E3E3"/>
                        <w:bottom w:val="single" w:sz="2" w:space="0" w:color="E3E3E3"/>
                        <w:right w:val="single" w:sz="2" w:space="0" w:color="E3E3E3"/>
                      </w:divBdr>
                      <w:divsChild>
                        <w:div w:id="370961309">
                          <w:marLeft w:val="0"/>
                          <w:marRight w:val="0"/>
                          <w:marTop w:val="0"/>
                          <w:marBottom w:val="0"/>
                          <w:divBdr>
                            <w:top w:val="single" w:sz="2" w:space="0" w:color="E3E3E3"/>
                            <w:left w:val="single" w:sz="2" w:space="0" w:color="E3E3E3"/>
                            <w:bottom w:val="single" w:sz="2" w:space="0" w:color="E3E3E3"/>
                            <w:right w:val="single" w:sz="2" w:space="0" w:color="E3E3E3"/>
                          </w:divBdr>
                          <w:divsChild>
                            <w:div w:id="305623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865747928">
                                  <w:marLeft w:val="0"/>
                                  <w:marRight w:val="0"/>
                                  <w:marTop w:val="0"/>
                                  <w:marBottom w:val="0"/>
                                  <w:divBdr>
                                    <w:top w:val="single" w:sz="2" w:space="0" w:color="E3E3E3"/>
                                    <w:left w:val="single" w:sz="2" w:space="0" w:color="E3E3E3"/>
                                    <w:bottom w:val="single" w:sz="2" w:space="0" w:color="E3E3E3"/>
                                    <w:right w:val="single" w:sz="2" w:space="0" w:color="E3E3E3"/>
                                  </w:divBdr>
                                  <w:divsChild>
                                    <w:div w:id="1374766131">
                                      <w:marLeft w:val="0"/>
                                      <w:marRight w:val="0"/>
                                      <w:marTop w:val="0"/>
                                      <w:marBottom w:val="0"/>
                                      <w:divBdr>
                                        <w:top w:val="single" w:sz="2" w:space="0" w:color="E3E3E3"/>
                                        <w:left w:val="single" w:sz="2" w:space="0" w:color="E3E3E3"/>
                                        <w:bottom w:val="single" w:sz="2" w:space="0" w:color="E3E3E3"/>
                                        <w:right w:val="single" w:sz="2" w:space="0" w:color="E3E3E3"/>
                                      </w:divBdr>
                                      <w:divsChild>
                                        <w:div w:id="126556627">
                                          <w:marLeft w:val="0"/>
                                          <w:marRight w:val="0"/>
                                          <w:marTop w:val="0"/>
                                          <w:marBottom w:val="0"/>
                                          <w:divBdr>
                                            <w:top w:val="single" w:sz="2" w:space="0" w:color="E3E3E3"/>
                                            <w:left w:val="single" w:sz="2" w:space="0" w:color="E3E3E3"/>
                                            <w:bottom w:val="single" w:sz="2" w:space="0" w:color="E3E3E3"/>
                                            <w:right w:val="single" w:sz="2" w:space="0" w:color="E3E3E3"/>
                                          </w:divBdr>
                                          <w:divsChild>
                                            <w:div w:id="1004475854">
                                              <w:marLeft w:val="0"/>
                                              <w:marRight w:val="0"/>
                                              <w:marTop w:val="0"/>
                                              <w:marBottom w:val="0"/>
                                              <w:divBdr>
                                                <w:top w:val="single" w:sz="2" w:space="0" w:color="E3E3E3"/>
                                                <w:left w:val="single" w:sz="2" w:space="0" w:color="E3E3E3"/>
                                                <w:bottom w:val="single" w:sz="2" w:space="0" w:color="E3E3E3"/>
                                                <w:right w:val="single" w:sz="2" w:space="0" w:color="E3E3E3"/>
                                              </w:divBdr>
                                              <w:divsChild>
                                                <w:div w:id="1759011111">
                                                  <w:marLeft w:val="0"/>
                                                  <w:marRight w:val="0"/>
                                                  <w:marTop w:val="0"/>
                                                  <w:marBottom w:val="0"/>
                                                  <w:divBdr>
                                                    <w:top w:val="single" w:sz="2" w:space="0" w:color="E3E3E3"/>
                                                    <w:left w:val="single" w:sz="2" w:space="0" w:color="E3E3E3"/>
                                                    <w:bottom w:val="single" w:sz="2" w:space="0" w:color="E3E3E3"/>
                                                    <w:right w:val="single" w:sz="2" w:space="0" w:color="E3E3E3"/>
                                                  </w:divBdr>
                                                  <w:divsChild>
                                                    <w:div w:id="1120101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6831707">
          <w:marLeft w:val="0"/>
          <w:marRight w:val="0"/>
          <w:marTop w:val="0"/>
          <w:marBottom w:val="0"/>
          <w:divBdr>
            <w:top w:val="none" w:sz="0" w:space="0" w:color="auto"/>
            <w:left w:val="none" w:sz="0" w:space="0" w:color="auto"/>
            <w:bottom w:val="none" w:sz="0" w:space="0" w:color="auto"/>
            <w:right w:val="none" w:sz="0" w:space="0" w:color="auto"/>
          </w:divBdr>
        </w:div>
      </w:divsChild>
    </w:div>
    <w:div w:id="1934430176">
      <w:bodyDiv w:val="1"/>
      <w:marLeft w:val="0"/>
      <w:marRight w:val="0"/>
      <w:marTop w:val="0"/>
      <w:marBottom w:val="0"/>
      <w:divBdr>
        <w:top w:val="none" w:sz="0" w:space="0" w:color="auto"/>
        <w:left w:val="none" w:sz="0" w:space="0" w:color="auto"/>
        <w:bottom w:val="none" w:sz="0" w:space="0" w:color="auto"/>
        <w:right w:val="none" w:sz="0" w:space="0" w:color="auto"/>
      </w:divBdr>
    </w:div>
    <w:div w:id="2110001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doi.org/10.1038/nature.2012.11811" TargetMode="External"/><Relationship Id="rId2" Type="http://schemas.openxmlformats.org/officeDocument/2006/relationships/customXml" Target="../customXml/item2.xml"/><Relationship Id="rId16" Type="http://schemas.openxmlformats.org/officeDocument/2006/relationships/hyperlink" Target="https://doi.org/10.1038/s41598-023-40080-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doi.org/10.1007/s11831-023-09883-3"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16/j.future.2020.03.055"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Greer\Institute%20of%20Industrial%20&amp;%20Systems%20Engineers\Annual%20Conference%20Program%20Chairs%20-%20Documents\2024_Annual_Conference\Abstract%20Related\Paper%20Templates\IIS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AD032E54BCC34BB442A166A80F2351" ma:contentTypeVersion="10" ma:contentTypeDescription="Create a new document." ma:contentTypeScope="" ma:versionID="e92bcf072059f50de1bbd0654698e110">
  <xsd:schema xmlns:xsd="http://www.w3.org/2001/XMLSchema" xmlns:xs="http://www.w3.org/2001/XMLSchema" xmlns:p="http://schemas.microsoft.com/office/2006/metadata/properties" xmlns:ns2="135a7d23-24e9-4f3f-aad8-e9b7487a6b08" xmlns:ns3="0a8d8fc1-40cc-486f-b290-7340ee6fc528" targetNamespace="http://schemas.microsoft.com/office/2006/metadata/properties" ma:root="true" ma:fieldsID="9f414f348b5aa18ae215d862efecdabb" ns2:_="" ns3:_="">
    <xsd:import namespace="135a7d23-24e9-4f3f-aad8-e9b7487a6b08"/>
    <xsd:import namespace="0a8d8fc1-40cc-486f-b290-7340ee6fc52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a7d23-24e9-4f3f-aad8-e9b7487a6b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8d8fc1-40cc-486f-b290-7340ee6fc5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FE6898-69A2-4F7E-906C-3F6008AC6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a7d23-24e9-4f3f-aad8-e9b7487a6b08"/>
    <ds:schemaRef ds:uri="0a8d8fc1-40cc-486f-b290-7340ee6fc5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6EAE4D-8D99-493D-A530-4570BDCCF736}">
  <ds:schemaRefs>
    <ds:schemaRef ds:uri="http://schemas.microsoft.com/sharepoint/v3/contenttype/forms"/>
  </ds:schemaRefs>
</ds:datastoreItem>
</file>

<file path=customXml/itemProps3.xml><?xml version="1.0" encoding="utf-8"?>
<ds:datastoreItem xmlns:ds="http://schemas.openxmlformats.org/officeDocument/2006/customXml" ds:itemID="{7E8B464B-2748-4BA7-A815-4967CD35BC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IISE_Paper_Template</Template>
  <TotalTime>151</TotalTime>
  <Pages>6</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Gibbs</dc:creator>
  <cp:lastModifiedBy>Amol</cp:lastModifiedBy>
  <cp:revision>14</cp:revision>
  <cp:lastPrinted>2021-12-13T20:06:00Z</cp:lastPrinted>
  <dcterms:created xsi:type="dcterms:W3CDTF">2024-02-09T21:17:00Z</dcterms:created>
  <dcterms:modified xsi:type="dcterms:W3CDTF">2024-04-26T03:32:00Z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0x01010065AD032E54BCC34BB442A166A80F2351</vt:lpwstr>
  </property>
</Properties>
</file>